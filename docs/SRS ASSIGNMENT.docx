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5515"/>
        <w:tblW w:w="9540" w:type="dxa"/>
        <w:tblLook w:val="0600" w:firstRow="0" w:lastRow="0" w:firstColumn="0" w:lastColumn="0" w:noHBand="1" w:noVBand="1"/>
      </w:tblPr>
      <w:tblGrid>
        <w:gridCol w:w="1440"/>
        <w:gridCol w:w="900"/>
        <w:gridCol w:w="4590"/>
        <w:gridCol w:w="1350"/>
        <w:gridCol w:w="1260"/>
      </w:tblGrid>
      <w:tr w:rsidR="00DD705F" w:rsidRPr="0092125E" w:rsidTr="00F3349B">
        <w:tc>
          <w:tcPr>
            <w:tcW w:w="9540" w:type="dxa"/>
            <w:gridSpan w:val="5"/>
            <w:vAlign w:val="center"/>
          </w:tcPr>
          <w:bookmarkStart w:id="0" w:name="_GoBack"/>
          <w:p w:rsidR="00DD705F" w:rsidRPr="0092125E" w:rsidRDefault="00D74E40" w:rsidP="00DD705F">
            <w:pPr>
              <w:pStyle w:val="Title"/>
            </w:pPr>
            <w:sdt>
              <w:sdtPr>
                <w:alias w:val="Title"/>
                <w:tag w:val=""/>
                <w:id w:val="2016188051"/>
                <w:placeholder>
                  <w:docPart w:val="1315DFBB7E2744A0B324A5FDA0EA715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D705F">
                  <w:t>SOFTWARE</w:t>
                </w:r>
              </w:sdtContent>
            </w:sdt>
          </w:p>
        </w:tc>
      </w:tr>
      <w:tr w:rsidR="00DD705F" w:rsidRPr="0092125E" w:rsidTr="00F3349B">
        <w:trPr>
          <w:trHeight w:val="144"/>
        </w:trPr>
        <w:tc>
          <w:tcPr>
            <w:tcW w:w="1440" w:type="dxa"/>
            <w:shd w:val="clear" w:color="auto" w:fill="auto"/>
          </w:tcPr>
          <w:p w:rsidR="00DD705F" w:rsidRPr="0092125E" w:rsidRDefault="00DD705F" w:rsidP="00DD705F">
            <w:pPr>
              <w:spacing w:before="0" w:after="0"/>
              <w:rPr>
                <w:sz w:val="10"/>
                <w:szCs w:val="10"/>
              </w:rPr>
            </w:pPr>
          </w:p>
        </w:tc>
        <w:tc>
          <w:tcPr>
            <w:tcW w:w="6840" w:type="dxa"/>
            <w:gridSpan w:val="3"/>
            <w:shd w:val="clear" w:color="auto" w:fill="F0CDA1" w:themeFill="accent1"/>
            <w:vAlign w:val="center"/>
          </w:tcPr>
          <w:p w:rsidR="00DD705F" w:rsidRPr="0092125E" w:rsidRDefault="00DD705F" w:rsidP="00DD705F">
            <w:pPr>
              <w:spacing w:before="0" w:after="0"/>
              <w:rPr>
                <w:sz w:val="10"/>
                <w:szCs w:val="10"/>
              </w:rPr>
            </w:pPr>
          </w:p>
        </w:tc>
        <w:tc>
          <w:tcPr>
            <w:tcW w:w="1260" w:type="dxa"/>
            <w:shd w:val="clear" w:color="auto" w:fill="auto"/>
          </w:tcPr>
          <w:p w:rsidR="00DD705F" w:rsidRPr="0092125E" w:rsidRDefault="00DD705F" w:rsidP="00DD705F">
            <w:pPr>
              <w:spacing w:before="0" w:after="0"/>
              <w:rPr>
                <w:sz w:val="10"/>
                <w:szCs w:val="10"/>
              </w:rPr>
            </w:pPr>
          </w:p>
        </w:tc>
      </w:tr>
      <w:tr w:rsidR="00DD705F" w:rsidTr="00F3349B">
        <w:tc>
          <w:tcPr>
            <w:tcW w:w="9540" w:type="dxa"/>
            <w:gridSpan w:val="5"/>
            <w:vAlign w:val="center"/>
          </w:tcPr>
          <w:p w:rsidR="00DD705F" w:rsidRPr="006F35BA" w:rsidRDefault="00D74E40" w:rsidP="00DD705F">
            <w:pPr>
              <w:pStyle w:val="Title"/>
            </w:pPr>
            <w:sdt>
              <w:sdtPr>
                <w:alias w:val="Title 2"/>
                <w:tag w:val=""/>
                <w:id w:val="-1692516626"/>
                <w:placeholder>
                  <w:docPart w:val="036BA63DD8AA4D71A170C096C15D0C5C"/>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leChar"/>
                  <w:b w:val="0"/>
                </w:rPr>
              </w:sdtEndPr>
              <w:sdtContent>
                <w:r w:rsidR="00DD705F">
                  <w:t>SPECIFICATION REQUIREMENT</w:t>
                </w:r>
                <w:r w:rsidR="00CD14A1">
                  <w:t xml:space="preserve"> FOR</w:t>
                </w:r>
              </w:sdtContent>
            </w:sdt>
          </w:p>
        </w:tc>
      </w:tr>
      <w:tr w:rsidR="00DD705F" w:rsidTr="00F3349B">
        <w:trPr>
          <w:trHeight w:val="1735"/>
        </w:trPr>
        <w:tc>
          <w:tcPr>
            <w:tcW w:w="2340" w:type="dxa"/>
            <w:gridSpan w:val="2"/>
          </w:tcPr>
          <w:p w:rsidR="00DD705F" w:rsidRDefault="00DD705F" w:rsidP="00DD705F"/>
        </w:tc>
        <w:tc>
          <w:tcPr>
            <w:tcW w:w="4590" w:type="dxa"/>
            <w:shd w:val="clear" w:color="auto" w:fill="107082" w:themeFill="accent2"/>
            <w:vAlign w:val="center"/>
          </w:tcPr>
          <w:sdt>
            <w:sdtPr>
              <w:alias w:val="Subtitle"/>
              <w:tag w:val=""/>
              <w:id w:val="1073854703"/>
              <w:placeholder>
                <w:docPart w:val="ACF6315C4BF64A03A0B9CEB7B8313FF7"/>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DD705F" w:rsidRPr="0092125E" w:rsidRDefault="00DD705F" w:rsidP="00DD705F">
                <w:pPr>
                  <w:pStyle w:val="Subtitle"/>
                </w:pPr>
                <w:r>
                  <w:t>FLIGHT MANAGEMENT SYSTEM</w:t>
                </w:r>
              </w:p>
            </w:sdtContent>
          </w:sdt>
        </w:tc>
        <w:tc>
          <w:tcPr>
            <w:tcW w:w="2610" w:type="dxa"/>
            <w:gridSpan w:val="2"/>
          </w:tcPr>
          <w:p w:rsidR="00DD705F" w:rsidRDefault="00DD705F" w:rsidP="00DD705F"/>
        </w:tc>
      </w:tr>
    </w:tbl>
    <w:p w:rsidR="001A5429" w:rsidRDefault="001A5429" w:rsidP="001E1E58"/>
    <w:p w:rsidR="00DD705F" w:rsidRPr="00DD705F" w:rsidRDefault="00DD705F" w:rsidP="00DD705F">
      <w:pPr>
        <w:rPr>
          <w:rFonts w:ascii="Times New Roman" w:hAnsi="Times New Roman" w:cs="Times New Roman"/>
          <w:b/>
          <w:i/>
          <w:sz w:val="28"/>
          <w:u w:val="single"/>
        </w:rPr>
      </w:pPr>
      <w:r w:rsidRPr="00DD705F">
        <w:rPr>
          <w:rFonts w:ascii="Times New Roman" w:hAnsi="Times New Roman" w:cs="Times New Roman"/>
          <w:b/>
          <w:i/>
          <w:sz w:val="28"/>
          <w:u w:val="single"/>
        </w:rPr>
        <w:t>Prepared by:</w:t>
      </w:r>
    </w:p>
    <w:p w:rsidR="00DD705F" w:rsidRDefault="00DD705F" w:rsidP="00DD705F">
      <w:pPr>
        <w:rPr>
          <w:rFonts w:ascii="Times New Roman" w:hAnsi="Times New Roman" w:cs="Times New Roman"/>
          <w:sz w:val="28"/>
        </w:rPr>
      </w:pPr>
      <w:r>
        <w:rPr>
          <w:rFonts w:ascii="Times New Roman" w:hAnsi="Times New Roman" w:cs="Times New Roman"/>
          <w:sz w:val="28"/>
        </w:rPr>
        <w:t>Nnukwu Amobi</w:t>
      </w:r>
      <w:r>
        <w:rPr>
          <w:rFonts w:ascii="Times New Roman" w:hAnsi="Times New Roman" w:cs="Times New Roman"/>
          <w:sz w:val="28"/>
        </w:rPr>
        <w:tab/>
      </w:r>
      <w:r>
        <w:rPr>
          <w:rFonts w:ascii="Times New Roman" w:hAnsi="Times New Roman" w:cs="Times New Roman"/>
          <w:sz w:val="28"/>
        </w:rPr>
        <w:tab/>
        <w:t>2015/1/56193CI</w:t>
      </w:r>
    </w:p>
    <w:p w:rsidR="00DD705F" w:rsidRDefault="00DD705F" w:rsidP="00DD705F">
      <w:pPr>
        <w:rPr>
          <w:rFonts w:ascii="Times New Roman" w:hAnsi="Times New Roman" w:cs="Times New Roman"/>
          <w:sz w:val="28"/>
        </w:rPr>
      </w:pPr>
      <w:r>
        <w:rPr>
          <w:rFonts w:ascii="Times New Roman" w:hAnsi="Times New Roman" w:cs="Times New Roman"/>
          <w:sz w:val="28"/>
        </w:rPr>
        <w:t>Kalu Ndukwe Francis</w:t>
      </w:r>
      <w:r>
        <w:rPr>
          <w:rFonts w:ascii="Times New Roman" w:hAnsi="Times New Roman" w:cs="Times New Roman"/>
          <w:sz w:val="28"/>
        </w:rPr>
        <w:tab/>
        <w:t>2015/1/56286CI</w:t>
      </w:r>
    </w:p>
    <w:p w:rsidR="00DD705F" w:rsidRDefault="004F2D72" w:rsidP="00DD705F">
      <w:pPr>
        <w:rPr>
          <w:rFonts w:ascii="Times New Roman" w:hAnsi="Times New Roman" w:cs="Times New Roman"/>
          <w:sz w:val="28"/>
        </w:rPr>
      </w:pPr>
      <w:r>
        <w:rPr>
          <w:rFonts w:ascii="Times New Roman" w:hAnsi="Times New Roman" w:cs="Times New Roman"/>
          <w:sz w:val="28"/>
        </w:rPr>
        <w:t>Gana Micheal Yebo</w:t>
      </w:r>
      <w:r w:rsidR="008D2A94">
        <w:rPr>
          <w:rFonts w:ascii="Times New Roman" w:hAnsi="Times New Roman" w:cs="Times New Roman"/>
          <w:sz w:val="28"/>
        </w:rPr>
        <w:tab/>
        <w:t>2015/1/54199CI</w:t>
      </w:r>
    </w:p>
    <w:p w:rsidR="00DD705F" w:rsidRDefault="008D2A94" w:rsidP="00DD705F">
      <w:pPr>
        <w:rPr>
          <w:rFonts w:ascii="Times New Roman" w:hAnsi="Times New Roman" w:cs="Times New Roman"/>
          <w:sz w:val="28"/>
        </w:rPr>
      </w:pPr>
      <w:r>
        <w:rPr>
          <w:rFonts w:ascii="Times New Roman" w:hAnsi="Times New Roman" w:cs="Times New Roman"/>
          <w:sz w:val="28"/>
        </w:rPr>
        <w:t xml:space="preserve">Louis Moses </w:t>
      </w:r>
      <w:r>
        <w:rPr>
          <w:rFonts w:ascii="Times New Roman" w:hAnsi="Times New Roman" w:cs="Times New Roman"/>
          <w:sz w:val="28"/>
        </w:rPr>
        <w:tab/>
      </w:r>
      <w:r>
        <w:rPr>
          <w:rFonts w:ascii="Times New Roman" w:hAnsi="Times New Roman" w:cs="Times New Roman"/>
          <w:sz w:val="28"/>
        </w:rPr>
        <w:tab/>
        <w:t>2015/1/58874CI</w:t>
      </w:r>
    </w:p>
    <w:p w:rsidR="00DD705F" w:rsidRPr="00DD705F" w:rsidRDefault="008D2A94" w:rsidP="00DD705F">
      <w:pPr>
        <w:rPr>
          <w:rFonts w:ascii="Times New Roman" w:hAnsi="Times New Roman" w:cs="Times New Roman"/>
          <w:sz w:val="28"/>
        </w:rPr>
      </w:pPr>
      <w:r>
        <w:rPr>
          <w:rFonts w:ascii="Times New Roman" w:hAnsi="Times New Roman" w:cs="Times New Roman"/>
          <w:sz w:val="28"/>
        </w:rPr>
        <w:t>Umy Owonene Yakubu</w:t>
      </w:r>
      <w:r>
        <w:rPr>
          <w:rFonts w:ascii="Times New Roman" w:hAnsi="Times New Roman" w:cs="Times New Roman"/>
          <w:sz w:val="28"/>
        </w:rPr>
        <w:tab/>
        <w:t>2015/1/55230CI</w:t>
      </w:r>
    </w:p>
    <w:p w:rsidR="00066DE2" w:rsidRPr="00066DE2" w:rsidRDefault="001A5429" w:rsidP="0092125E">
      <w:r>
        <w:t xml:space="preserve"> </w:t>
      </w:r>
    </w:p>
    <w:p w:rsidR="00DD705F" w:rsidRPr="00DD705F" w:rsidRDefault="00DD705F" w:rsidP="00066DE2">
      <w:pPr>
        <w:rPr>
          <w:rFonts w:ascii="Times New Roman" w:hAnsi="Times New Roman" w:cs="Times New Roman"/>
          <w:sz w:val="28"/>
          <w:szCs w:val="28"/>
        </w:rPr>
        <w:sectPr w:rsidR="00DD705F" w:rsidRPr="00DD705F" w:rsidSect="0092125E">
          <w:headerReference w:type="default" r:id="rId11"/>
          <w:headerReference w:type="first" r:id="rId12"/>
          <w:footerReference w:type="first" r:id="rId13"/>
          <w:pgSz w:w="12240" w:h="15840" w:code="1"/>
          <w:pgMar w:top="6480" w:right="1440" w:bottom="720" w:left="1440" w:header="288" w:footer="288" w:gutter="0"/>
          <w:cols w:space="708"/>
          <w:docGrid w:linePitch="360"/>
        </w:sectPr>
      </w:pPr>
    </w:p>
    <w:sdt>
      <w:sdtPr>
        <w:rPr>
          <w:rFonts w:asciiTheme="minorHAnsi" w:hAnsiTheme="minorHAnsi"/>
          <w:b w:val="0"/>
          <w:i/>
          <w:color w:val="595959" w:themeColor="text1" w:themeTint="A6"/>
          <w:sz w:val="24"/>
        </w:rPr>
        <w:id w:val="350538378"/>
        <w:docPartObj>
          <w:docPartGallery w:val="Table of Contents"/>
          <w:docPartUnique/>
        </w:docPartObj>
      </w:sdtPr>
      <w:sdtEndPr>
        <w:rPr>
          <w:bCs/>
          <w:i w:val="0"/>
          <w:noProof/>
        </w:rPr>
      </w:sdtEndPr>
      <w:sdtContent>
        <w:p w:rsidR="001E1E58" w:rsidRPr="003F13B0" w:rsidRDefault="00493EC0" w:rsidP="003F13B0">
          <w:pPr>
            <w:pStyle w:val="TOCHeading"/>
          </w:pPr>
          <w:r w:rsidRPr="003F13B0">
            <w:t>TABLE OF CONTENTS</w:t>
          </w:r>
        </w:p>
        <w:p w:rsidR="00D94688" w:rsidRPr="00CD14A1" w:rsidRDefault="001E1E58">
          <w:pPr>
            <w:pStyle w:val="TOC1"/>
            <w:tabs>
              <w:tab w:val="right" w:leader="dot" w:pos="5030"/>
            </w:tabs>
            <w:rPr>
              <w:noProof/>
              <w:sz w:val="22"/>
            </w:rPr>
          </w:pPr>
          <w:r w:rsidRPr="00CD14A1">
            <w:rPr>
              <w:b/>
              <w:bCs/>
              <w:noProof/>
              <w:sz w:val="22"/>
            </w:rPr>
            <w:fldChar w:fldCharType="begin"/>
          </w:r>
          <w:r w:rsidRPr="00CD14A1">
            <w:rPr>
              <w:b/>
              <w:bCs/>
              <w:noProof/>
              <w:sz w:val="22"/>
            </w:rPr>
            <w:instrText xml:space="preserve"> TOC \o "1-3" \h \z \u </w:instrText>
          </w:r>
          <w:r w:rsidRPr="00CD14A1">
            <w:rPr>
              <w:b/>
              <w:bCs/>
              <w:noProof/>
              <w:sz w:val="22"/>
            </w:rPr>
            <w:fldChar w:fldCharType="separate"/>
          </w:r>
          <w:hyperlink w:anchor="_Toc800529" w:history="1">
            <w:r w:rsidR="00D94688" w:rsidRPr="00CD14A1">
              <w:rPr>
                <w:rStyle w:val="Hyperlink"/>
                <w:noProof/>
                <w:sz w:val="22"/>
              </w:rPr>
              <w:t>Introduction</w:t>
            </w:r>
            <w:r w:rsidR="00D94688" w:rsidRPr="00CD14A1">
              <w:rPr>
                <w:noProof/>
                <w:webHidden/>
                <w:sz w:val="22"/>
              </w:rPr>
              <w:tab/>
            </w:r>
            <w:r w:rsidR="00216826">
              <w:rPr>
                <w:noProof/>
                <w:webHidden/>
                <w:sz w:val="22"/>
              </w:rPr>
              <w:t>external e</w:t>
            </w:r>
            <w:r w:rsidR="00D94688" w:rsidRPr="00CD14A1">
              <w:rPr>
                <w:noProof/>
                <w:webHidden/>
                <w:sz w:val="22"/>
              </w:rPr>
              <w:fldChar w:fldCharType="begin"/>
            </w:r>
            <w:r w:rsidR="00D94688" w:rsidRPr="00CD14A1">
              <w:rPr>
                <w:noProof/>
                <w:webHidden/>
                <w:sz w:val="22"/>
              </w:rPr>
              <w:instrText xml:space="preserve"> PAGEREF _Toc800529 \h </w:instrText>
            </w:r>
            <w:r w:rsidR="00D94688" w:rsidRPr="00CD14A1">
              <w:rPr>
                <w:noProof/>
                <w:webHidden/>
                <w:sz w:val="22"/>
              </w:rPr>
            </w:r>
            <w:r w:rsidR="00D94688" w:rsidRPr="00CD14A1">
              <w:rPr>
                <w:noProof/>
                <w:webHidden/>
                <w:sz w:val="22"/>
              </w:rPr>
              <w:fldChar w:fldCharType="separate"/>
            </w:r>
            <w:r w:rsidR="003A5860">
              <w:rPr>
                <w:noProof/>
                <w:webHidden/>
                <w:sz w:val="22"/>
              </w:rPr>
              <w:t>2</w:t>
            </w:r>
            <w:r w:rsidR="00D94688" w:rsidRPr="00CD14A1">
              <w:rPr>
                <w:noProof/>
                <w:webHidden/>
                <w:sz w:val="22"/>
              </w:rPr>
              <w:fldChar w:fldCharType="end"/>
            </w:r>
          </w:hyperlink>
        </w:p>
        <w:p w:rsidR="001032BA" w:rsidRPr="00CD14A1" w:rsidRDefault="00CD14A1" w:rsidP="001032BA">
          <w:pPr>
            <w:spacing w:after="200" w:line="276" w:lineRule="auto"/>
            <w:rPr>
              <w:rFonts w:ascii="Calibri" w:eastAsia="Calibri" w:hAnsi="Calibri" w:cs="Calibri"/>
              <w:sz w:val="22"/>
            </w:rPr>
          </w:pPr>
          <w:r>
            <w:rPr>
              <w:rFonts w:ascii="Calibri" w:eastAsia="Calibri" w:hAnsi="Calibri" w:cs="Calibri"/>
              <w:color w:val="auto"/>
              <w:sz w:val="20"/>
            </w:rPr>
            <w:t>3</w:t>
          </w:r>
          <w:r w:rsidR="001032BA" w:rsidRPr="00CD14A1">
            <w:rPr>
              <w:rFonts w:ascii="Calibri" w:eastAsia="Calibri" w:hAnsi="Calibri" w:cs="Calibri"/>
              <w:color w:val="auto"/>
              <w:sz w:val="20"/>
            </w:rPr>
            <w:t>.1 Purpose</w:t>
          </w:r>
        </w:p>
        <w:p w:rsidR="001032BA" w:rsidRPr="00CD14A1" w:rsidRDefault="00CD14A1" w:rsidP="001032BA">
          <w:pPr>
            <w:spacing w:after="200" w:line="276" w:lineRule="auto"/>
            <w:rPr>
              <w:rFonts w:ascii="Calibri" w:eastAsia="Calibri" w:hAnsi="Calibri" w:cs="Calibri"/>
              <w:sz w:val="22"/>
            </w:rPr>
          </w:pPr>
          <w:r>
            <w:rPr>
              <w:rFonts w:ascii="Calibri" w:eastAsia="Calibri" w:hAnsi="Calibri" w:cs="Calibri"/>
              <w:color w:val="auto"/>
              <w:sz w:val="20"/>
            </w:rPr>
            <w:t>3</w:t>
          </w:r>
          <w:r w:rsidR="001032BA" w:rsidRPr="00CD14A1">
            <w:rPr>
              <w:rFonts w:ascii="Calibri" w:eastAsia="Calibri" w:hAnsi="Calibri" w:cs="Calibri"/>
              <w:color w:val="auto"/>
              <w:sz w:val="20"/>
            </w:rPr>
            <w:t>.2 Document Conventions</w:t>
          </w:r>
        </w:p>
        <w:p w:rsidR="001032BA" w:rsidRPr="00CD14A1" w:rsidRDefault="00CD14A1" w:rsidP="001032BA">
          <w:pPr>
            <w:spacing w:after="200" w:line="276" w:lineRule="auto"/>
            <w:rPr>
              <w:rFonts w:ascii="Calibri" w:eastAsia="Calibri" w:hAnsi="Calibri" w:cs="Calibri"/>
              <w:sz w:val="22"/>
            </w:rPr>
          </w:pPr>
          <w:r>
            <w:rPr>
              <w:rFonts w:ascii="Calibri" w:eastAsia="Calibri" w:hAnsi="Calibri" w:cs="Calibri"/>
              <w:color w:val="auto"/>
              <w:sz w:val="20"/>
            </w:rPr>
            <w:t>3</w:t>
          </w:r>
          <w:r w:rsidR="001032BA" w:rsidRPr="00CD14A1">
            <w:rPr>
              <w:rFonts w:ascii="Calibri" w:eastAsia="Calibri" w:hAnsi="Calibri" w:cs="Calibri"/>
              <w:color w:val="auto"/>
              <w:sz w:val="20"/>
            </w:rPr>
            <w:t>.3 Intended Audience and Reading Suggestions</w:t>
          </w:r>
        </w:p>
        <w:p w:rsidR="001032BA" w:rsidRPr="00CD14A1" w:rsidRDefault="00CD14A1" w:rsidP="001032BA">
          <w:pPr>
            <w:tabs>
              <w:tab w:val="left" w:pos="3600"/>
            </w:tabs>
            <w:spacing w:after="200" w:line="276" w:lineRule="auto"/>
            <w:rPr>
              <w:rFonts w:ascii="Calibri" w:eastAsia="Calibri" w:hAnsi="Calibri" w:cs="Calibri"/>
              <w:sz w:val="22"/>
            </w:rPr>
          </w:pPr>
          <w:r>
            <w:rPr>
              <w:rFonts w:ascii="Calibri" w:eastAsia="Calibri" w:hAnsi="Calibri" w:cs="Calibri"/>
              <w:color w:val="auto"/>
              <w:sz w:val="20"/>
            </w:rPr>
            <w:t>3</w:t>
          </w:r>
          <w:r w:rsidR="001032BA" w:rsidRPr="00CD14A1">
            <w:rPr>
              <w:rFonts w:ascii="Calibri" w:eastAsia="Calibri" w:hAnsi="Calibri" w:cs="Calibri"/>
              <w:color w:val="auto"/>
              <w:sz w:val="20"/>
            </w:rPr>
            <w:t>.4 Project Scope</w:t>
          </w:r>
        </w:p>
        <w:p w:rsidR="001032BA" w:rsidRPr="00CD14A1" w:rsidRDefault="00CD14A1" w:rsidP="001032BA">
          <w:pPr>
            <w:spacing w:after="200" w:line="276" w:lineRule="auto"/>
            <w:rPr>
              <w:rFonts w:ascii="Calibri" w:eastAsia="Calibri" w:hAnsi="Calibri" w:cs="Calibri"/>
              <w:sz w:val="22"/>
            </w:rPr>
          </w:pPr>
          <w:r>
            <w:rPr>
              <w:rFonts w:ascii="Calibri" w:eastAsia="Calibri" w:hAnsi="Calibri" w:cs="Calibri"/>
              <w:color w:val="auto"/>
              <w:sz w:val="20"/>
            </w:rPr>
            <w:t>3</w:t>
          </w:r>
          <w:r w:rsidR="001032BA" w:rsidRPr="00CD14A1">
            <w:rPr>
              <w:rFonts w:ascii="Calibri" w:eastAsia="Calibri" w:hAnsi="Calibri" w:cs="Calibri"/>
              <w:color w:val="auto"/>
              <w:sz w:val="20"/>
            </w:rPr>
            <w:t>.5 Reference</w:t>
          </w:r>
        </w:p>
        <w:p w:rsidR="001032BA" w:rsidRPr="00CD14A1" w:rsidRDefault="00D74E40" w:rsidP="001032BA">
          <w:pPr>
            <w:pStyle w:val="TOC1"/>
            <w:tabs>
              <w:tab w:val="left" w:pos="440"/>
              <w:tab w:val="right" w:leader="dot" w:pos="5030"/>
            </w:tabs>
            <w:rPr>
              <w:noProof/>
              <w:sz w:val="22"/>
            </w:rPr>
          </w:pPr>
          <w:hyperlink w:anchor="_Toc800530" w:history="1">
            <w:r w:rsidR="00D94688" w:rsidRPr="00CD14A1">
              <w:rPr>
                <w:rStyle w:val="Hyperlink"/>
                <w:noProof/>
                <w:sz w:val="22"/>
              </w:rPr>
              <w:t>1.</w:t>
            </w:r>
            <w:r w:rsidR="00D94688" w:rsidRPr="00CD14A1">
              <w:rPr>
                <w:rFonts w:eastAsiaTheme="minorEastAsia"/>
                <w:noProof/>
                <w:color w:val="auto"/>
                <w:sz w:val="20"/>
              </w:rPr>
              <w:tab/>
            </w:r>
            <w:r w:rsidR="001032BA" w:rsidRPr="00CD14A1">
              <w:rPr>
                <w:rStyle w:val="Hyperlink"/>
                <w:noProof/>
                <w:sz w:val="22"/>
              </w:rPr>
              <w:t>Overall Description</w:t>
            </w:r>
            <w:r w:rsidR="00D94688" w:rsidRPr="00CD14A1">
              <w:rPr>
                <w:noProof/>
                <w:webHidden/>
                <w:sz w:val="22"/>
              </w:rPr>
              <w:tab/>
            </w:r>
            <w:r w:rsidR="00D94688" w:rsidRPr="00CD14A1">
              <w:rPr>
                <w:noProof/>
                <w:webHidden/>
                <w:sz w:val="22"/>
              </w:rPr>
              <w:fldChar w:fldCharType="begin"/>
            </w:r>
            <w:r w:rsidR="00D94688" w:rsidRPr="00CD14A1">
              <w:rPr>
                <w:noProof/>
                <w:webHidden/>
                <w:sz w:val="22"/>
              </w:rPr>
              <w:instrText xml:space="preserve"> PAGEREF _Toc800530 \h </w:instrText>
            </w:r>
            <w:r w:rsidR="00D94688" w:rsidRPr="00CD14A1">
              <w:rPr>
                <w:noProof/>
                <w:webHidden/>
                <w:sz w:val="22"/>
              </w:rPr>
            </w:r>
            <w:r w:rsidR="00D94688" w:rsidRPr="00CD14A1">
              <w:rPr>
                <w:noProof/>
                <w:webHidden/>
                <w:sz w:val="22"/>
              </w:rPr>
              <w:fldChar w:fldCharType="separate"/>
            </w:r>
            <w:r w:rsidR="003A5860">
              <w:rPr>
                <w:b/>
                <w:bCs/>
                <w:noProof/>
                <w:webHidden/>
                <w:sz w:val="22"/>
              </w:rPr>
              <w:t>.</w:t>
            </w:r>
            <w:r w:rsidR="00D94688" w:rsidRPr="00CD14A1">
              <w:rPr>
                <w:noProof/>
                <w:webHidden/>
                <w:sz w:val="22"/>
              </w:rPr>
              <w:fldChar w:fldCharType="end"/>
            </w:r>
          </w:hyperlink>
        </w:p>
        <w:p w:rsidR="001032BA" w:rsidRPr="00CD14A1" w:rsidRDefault="00CD14A1" w:rsidP="001032BA">
          <w:pPr>
            <w:spacing w:after="200" w:line="276" w:lineRule="auto"/>
            <w:rPr>
              <w:rFonts w:ascii="Calibri" w:eastAsia="Calibri" w:hAnsi="Calibri" w:cs="Calibri"/>
              <w:sz w:val="22"/>
            </w:rPr>
          </w:pPr>
          <w:r>
            <w:rPr>
              <w:rFonts w:ascii="Calibri" w:eastAsia="Calibri" w:hAnsi="Calibri" w:cs="Calibri"/>
              <w:color w:val="auto"/>
              <w:sz w:val="20"/>
            </w:rPr>
            <w:t>4</w:t>
          </w:r>
          <w:r w:rsidR="001032BA" w:rsidRPr="00CD14A1">
            <w:rPr>
              <w:rFonts w:ascii="Calibri" w:eastAsia="Calibri" w:hAnsi="Calibri" w:cs="Calibri"/>
              <w:color w:val="auto"/>
              <w:sz w:val="20"/>
            </w:rPr>
            <w:t>.1 Product Perspective</w:t>
          </w:r>
        </w:p>
        <w:p w:rsidR="001032BA" w:rsidRPr="00CD14A1" w:rsidRDefault="00CD14A1" w:rsidP="001032BA">
          <w:pPr>
            <w:spacing w:after="200" w:line="276" w:lineRule="auto"/>
            <w:rPr>
              <w:rFonts w:ascii="Calibri" w:eastAsia="Calibri" w:hAnsi="Calibri" w:cs="Calibri"/>
              <w:sz w:val="22"/>
            </w:rPr>
          </w:pPr>
          <w:r>
            <w:rPr>
              <w:rFonts w:ascii="Calibri" w:eastAsia="Calibri" w:hAnsi="Calibri" w:cs="Calibri"/>
              <w:color w:val="auto"/>
              <w:sz w:val="20"/>
            </w:rPr>
            <w:t>4</w:t>
          </w:r>
          <w:r w:rsidR="001032BA" w:rsidRPr="00CD14A1">
            <w:rPr>
              <w:rFonts w:ascii="Calibri" w:eastAsia="Calibri" w:hAnsi="Calibri" w:cs="Calibri"/>
              <w:color w:val="auto"/>
              <w:sz w:val="20"/>
            </w:rPr>
            <w:t>.2 Product Features</w:t>
          </w:r>
        </w:p>
        <w:p w:rsidR="001032BA" w:rsidRPr="00CD14A1" w:rsidRDefault="00CD14A1" w:rsidP="001032BA">
          <w:pPr>
            <w:spacing w:after="200" w:line="276" w:lineRule="auto"/>
            <w:rPr>
              <w:rFonts w:ascii="Calibri" w:eastAsia="Calibri" w:hAnsi="Calibri" w:cs="Calibri"/>
              <w:sz w:val="22"/>
            </w:rPr>
          </w:pPr>
          <w:r>
            <w:rPr>
              <w:rFonts w:ascii="Calibri" w:eastAsia="Calibri" w:hAnsi="Calibri" w:cs="Calibri"/>
              <w:color w:val="auto"/>
              <w:sz w:val="20"/>
            </w:rPr>
            <w:t>4</w:t>
          </w:r>
          <w:r w:rsidR="001032BA" w:rsidRPr="00CD14A1">
            <w:rPr>
              <w:rFonts w:ascii="Calibri" w:eastAsia="Calibri" w:hAnsi="Calibri" w:cs="Calibri"/>
              <w:color w:val="auto"/>
              <w:sz w:val="20"/>
            </w:rPr>
            <w:t>.3 User Classes and Characteristics</w:t>
          </w:r>
        </w:p>
        <w:p w:rsidR="001032BA" w:rsidRPr="00CD14A1" w:rsidRDefault="00CD14A1" w:rsidP="001032BA">
          <w:pPr>
            <w:spacing w:after="200" w:line="276" w:lineRule="auto"/>
            <w:rPr>
              <w:rFonts w:ascii="Calibri" w:eastAsia="Calibri" w:hAnsi="Calibri" w:cs="Calibri"/>
              <w:sz w:val="22"/>
            </w:rPr>
          </w:pPr>
          <w:r>
            <w:rPr>
              <w:rFonts w:ascii="Calibri" w:eastAsia="Calibri" w:hAnsi="Calibri" w:cs="Calibri"/>
              <w:color w:val="auto"/>
              <w:sz w:val="20"/>
            </w:rPr>
            <w:t>4</w:t>
          </w:r>
          <w:r w:rsidR="001032BA" w:rsidRPr="00CD14A1">
            <w:rPr>
              <w:rFonts w:ascii="Calibri" w:eastAsia="Calibri" w:hAnsi="Calibri" w:cs="Calibri"/>
              <w:color w:val="auto"/>
              <w:sz w:val="20"/>
            </w:rPr>
            <w:t>.4 Operating Environment</w:t>
          </w:r>
        </w:p>
        <w:p w:rsidR="001032BA" w:rsidRPr="00CD14A1" w:rsidRDefault="00CD14A1" w:rsidP="001032BA">
          <w:pPr>
            <w:spacing w:after="200" w:line="276" w:lineRule="auto"/>
            <w:rPr>
              <w:rFonts w:ascii="Calibri" w:eastAsia="Calibri" w:hAnsi="Calibri" w:cs="Calibri"/>
              <w:sz w:val="22"/>
            </w:rPr>
          </w:pPr>
          <w:r>
            <w:rPr>
              <w:rFonts w:ascii="Calibri" w:eastAsia="Calibri" w:hAnsi="Calibri" w:cs="Calibri"/>
              <w:color w:val="auto"/>
              <w:sz w:val="20"/>
            </w:rPr>
            <w:t>4</w:t>
          </w:r>
          <w:r w:rsidR="001032BA" w:rsidRPr="00CD14A1">
            <w:rPr>
              <w:rFonts w:ascii="Calibri" w:eastAsia="Calibri" w:hAnsi="Calibri" w:cs="Calibri"/>
              <w:color w:val="auto"/>
              <w:sz w:val="20"/>
            </w:rPr>
            <w:t>.5 Design and Implementation Constraints</w:t>
          </w:r>
        </w:p>
        <w:p w:rsidR="001032BA" w:rsidRPr="00CD14A1" w:rsidRDefault="00CD14A1" w:rsidP="001032BA">
          <w:pPr>
            <w:rPr>
              <w:sz w:val="22"/>
            </w:rPr>
          </w:pPr>
          <w:r>
            <w:rPr>
              <w:rFonts w:ascii="Calibri" w:eastAsia="Calibri" w:hAnsi="Calibri" w:cs="Calibri"/>
              <w:color w:val="auto"/>
              <w:sz w:val="20"/>
            </w:rPr>
            <w:t>4</w:t>
          </w:r>
          <w:r w:rsidR="001032BA" w:rsidRPr="00CD14A1">
            <w:rPr>
              <w:rFonts w:ascii="Calibri" w:eastAsia="Calibri" w:hAnsi="Calibri" w:cs="Calibri"/>
              <w:color w:val="auto"/>
              <w:sz w:val="20"/>
            </w:rPr>
            <w:t>.6 Assumption and Dependencies</w:t>
          </w:r>
        </w:p>
        <w:p w:rsidR="00D94688" w:rsidRPr="00CD14A1" w:rsidRDefault="00D74E40">
          <w:pPr>
            <w:pStyle w:val="TOC1"/>
            <w:tabs>
              <w:tab w:val="left" w:pos="440"/>
              <w:tab w:val="right" w:leader="dot" w:pos="5030"/>
            </w:tabs>
            <w:rPr>
              <w:noProof/>
              <w:sz w:val="22"/>
            </w:rPr>
          </w:pPr>
          <w:hyperlink w:anchor="_Toc800531" w:history="1">
            <w:r w:rsidR="00D94688" w:rsidRPr="00CD14A1">
              <w:rPr>
                <w:rStyle w:val="Hyperlink"/>
                <w:noProof/>
                <w:sz w:val="22"/>
              </w:rPr>
              <w:t>2.</w:t>
            </w:r>
            <w:r w:rsidR="00D94688" w:rsidRPr="00CD14A1">
              <w:rPr>
                <w:rFonts w:eastAsiaTheme="minorEastAsia"/>
                <w:noProof/>
                <w:color w:val="auto"/>
                <w:sz w:val="20"/>
              </w:rPr>
              <w:tab/>
            </w:r>
            <w:r w:rsidR="00CD14A1" w:rsidRPr="00CD14A1">
              <w:rPr>
                <w:rFonts w:eastAsiaTheme="minorEastAsia"/>
                <w:noProof/>
                <w:color w:val="auto"/>
                <w:sz w:val="20"/>
              </w:rPr>
              <w:t>System Features</w:t>
            </w:r>
            <w:r w:rsidR="00D94688" w:rsidRPr="00CD14A1">
              <w:rPr>
                <w:noProof/>
                <w:webHidden/>
                <w:sz w:val="22"/>
              </w:rPr>
              <w:tab/>
            </w:r>
            <w:r w:rsidR="00D94688" w:rsidRPr="00CD14A1">
              <w:rPr>
                <w:noProof/>
                <w:webHidden/>
                <w:sz w:val="22"/>
              </w:rPr>
              <w:fldChar w:fldCharType="begin"/>
            </w:r>
            <w:r w:rsidR="00D94688" w:rsidRPr="00CD14A1">
              <w:rPr>
                <w:noProof/>
                <w:webHidden/>
                <w:sz w:val="22"/>
              </w:rPr>
              <w:instrText xml:space="preserve"> PAGEREF _Toc800531 \h </w:instrText>
            </w:r>
            <w:r w:rsidR="00D94688" w:rsidRPr="00CD14A1">
              <w:rPr>
                <w:noProof/>
                <w:webHidden/>
                <w:sz w:val="22"/>
              </w:rPr>
            </w:r>
            <w:r w:rsidR="00D94688" w:rsidRPr="00CD14A1">
              <w:rPr>
                <w:noProof/>
                <w:webHidden/>
                <w:sz w:val="22"/>
              </w:rPr>
              <w:fldChar w:fldCharType="separate"/>
            </w:r>
            <w:r w:rsidR="003A5860">
              <w:rPr>
                <w:b/>
                <w:bCs/>
                <w:noProof/>
                <w:webHidden/>
                <w:sz w:val="22"/>
              </w:rPr>
              <w:t>.</w:t>
            </w:r>
            <w:r w:rsidR="00D94688" w:rsidRPr="00CD14A1">
              <w:rPr>
                <w:noProof/>
                <w:webHidden/>
                <w:sz w:val="22"/>
              </w:rPr>
              <w:fldChar w:fldCharType="end"/>
            </w:r>
          </w:hyperlink>
        </w:p>
        <w:p w:rsidR="00CD14A1" w:rsidRPr="00CD14A1" w:rsidRDefault="00CD14A1" w:rsidP="00CD14A1">
          <w:pPr>
            <w:spacing w:after="200" w:line="276" w:lineRule="auto"/>
            <w:rPr>
              <w:rFonts w:ascii="Calibri" w:eastAsia="Calibri" w:hAnsi="Calibri" w:cs="Calibri"/>
              <w:sz w:val="22"/>
            </w:rPr>
          </w:pPr>
          <w:r>
            <w:rPr>
              <w:rFonts w:ascii="Calibri" w:eastAsia="Calibri" w:hAnsi="Calibri" w:cs="Calibri"/>
              <w:color w:val="auto"/>
              <w:sz w:val="20"/>
            </w:rPr>
            <w:t>5</w:t>
          </w:r>
          <w:r w:rsidRPr="00CD14A1">
            <w:rPr>
              <w:rFonts w:ascii="Calibri" w:eastAsia="Calibri" w:hAnsi="Calibri" w:cs="Calibri"/>
              <w:color w:val="auto"/>
              <w:sz w:val="20"/>
            </w:rPr>
            <w:t>.1 Functional Requirement</w:t>
          </w:r>
        </w:p>
        <w:p w:rsidR="00D94688" w:rsidRPr="00CD14A1" w:rsidRDefault="00D74E40">
          <w:pPr>
            <w:pStyle w:val="TOC1"/>
            <w:tabs>
              <w:tab w:val="left" w:pos="440"/>
              <w:tab w:val="right" w:leader="dot" w:pos="5030"/>
            </w:tabs>
            <w:rPr>
              <w:noProof/>
              <w:sz w:val="22"/>
            </w:rPr>
          </w:pPr>
          <w:hyperlink w:anchor="_Toc800532" w:history="1">
            <w:r w:rsidR="00D94688" w:rsidRPr="00CD14A1">
              <w:rPr>
                <w:rStyle w:val="Hyperlink"/>
                <w:noProof/>
                <w:sz w:val="22"/>
              </w:rPr>
              <w:t>3.</w:t>
            </w:r>
            <w:r w:rsidR="00D94688" w:rsidRPr="00CD14A1">
              <w:rPr>
                <w:rFonts w:eastAsiaTheme="minorEastAsia"/>
                <w:noProof/>
                <w:color w:val="auto"/>
                <w:sz w:val="20"/>
              </w:rPr>
              <w:tab/>
            </w:r>
            <w:r w:rsidR="00CD14A1" w:rsidRPr="00CD14A1">
              <w:rPr>
                <w:rFonts w:eastAsiaTheme="minorEastAsia"/>
                <w:noProof/>
                <w:color w:val="auto"/>
                <w:sz w:val="20"/>
              </w:rPr>
              <w:t>External Interface Requirement</w:t>
            </w:r>
            <w:r w:rsidR="00D94688" w:rsidRPr="00CD14A1">
              <w:rPr>
                <w:noProof/>
                <w:webHidden/>
                <w:sz w:val="22"/>
              </w:rPr>
              <w:tab/>
            </w:r>
            <w:r w:rsidR="00D94688" w:rsidRPr="00CD14A1">
              <w:rPr>
                <w:noProof/>
                <w:webHidden/>
                <w:sz w:val="22"/>
              </w:rPr>
              <w:fldChar w:fldCharType="begin"/>
            </w:r>
            <w:r w:rsidR="00D94688" w:rsidRPr="00CD14A1">
              <w:rPr>
                <w:noProof/>
                <w:webHidden/>
                <w:sz w:val="22"/>
              </w:rPr>
              <w:instrText xml:space="preserve"> PAGEREF _Toc800532 \h </w:instrText>
            </w:r>
            <w:r w:rsidR="00D94688" w:rsidRPr="00CD14A1">
              <w:rPr>
                <w:noProof/>
                <w:webHidden/>
                <w:sz w:val="22"/>
              </w:rPr>
            </w:r>
            <w:r w:rsidR="00D94688" w:rsidRPr="00CD14A1">
              <w:rPr>
                <w:noProof/>
                <w:webHidden/>
                <w:sz w:val="22"/>
              </w:rPr>
              <w:fldChar w:fldCharType="separate"/>
            </w:r>
            <w:r w:rsidR="003A5860">
              <w:rPr>
                <w:b/>
                <w:bCs/>
                <w:noProof/>
                <w:webHidden/>
                <w:sz w:val="22"/>
              </w:rPr>
              <w:t>.</w:t>
            </w:r>
            <w:r w:rsidR="00D94688" w:rsidRPr="00CD14A1">
              <w:rPr>
                <w:noProof/>
                <w:webHidden/>
                <w:sz w:val="22"/>
              </w:rPr>
              <w:fldChar w:fldCharType="end"/>
            </w:r>
          </w:hyperlink>
        </w:p>
        <w:p w:rsidR="00CD14A1" w:rsidRPr="00CD14A1" w:rsidRDefault="00CD14A1" w:rsidP="00CD14A1">
          <w:pPr>
            <w:spacing w:after="200" w:line="276" w:lineRule="auto"/>
            <w:rPr>
              <w:rFonts w:ascii="Calibri" w:eastAsia="Calibri" w:hAnsi="Calibri" w:cs="Calibri"/>
              <w:sz w:val="22"/>
            </w:rPr>
          </w:pPr>
          <w:r>
            <w:rPr>
              <w:rFonts w:ascii="Calibri" w:eastAsia="Calibri" w:hAnsi="Calibri" w:cs="Calibri"/>
              <w:color w:val="auto"/>
              <w:sz w:val="20"/>
            </w:rPr>
            <w:t>6</w:t>
          </w:r>
          <w:r w:rsidRPr="00CD14A1">
            <w:rPr>
              <w:rFonts w:ascii="Calibri" w:eastAsia="Calibri" w:hAnsi="Calibri" w:cs="Calibri"/>
              <w:color w:val="auto"/>
              <w:sz w:val="20"/>
            </w:rPr>
            <w:t>.1 User Interfaces</w:t>
          </w:r>
        </w:p>
        <w:p w:rsidR="00CD14A1" w:rsidRPr="00CD14A1" w:rsidRDefault="00CD14A1" w:rsidP="00CD14A1">
          <w:pPr>
            <w:spacing w:after="200" w:line="276" w:lineRule="auto"/>
            <w:rPr>
              <w:rFonts w:ascii="Calibri" w:eastAsia="Calibri" w:hAnsi="Calibri" w:cs="Calibri"/>
              <w:sz w:val="22"/>
            </w:rPr>
          </w:pPr>
          <w:r>
            <w:rPr>
              <w:rFonts w:ascii="Calibri" w:eastAsia="Calibri" w:hAnsi="Calibri" w:cs="Calibri"/>
              <w:color w:val="auto"/>
              <w:sz w:val="20"/>
            </w:rPr>
            <w:t>6</w:t>
          </w:r>
          <w:r w:rsidRPr="00CD14A1">
            <w:rPr>
              <w:rFonts w:ascii="Calibri" w:eastAsia="Calibri" w:hAnsi="Calibri" w:cs="Calibri"/>
              <w:color w:val="auto"/>
              <w:sz w:val="20"/>
            </w:rPr>
            <w:t>.2 Hardware Interfaces</w:t>
          </w:r>
        </w:p>
        <w:p w:rsidR="00CD14A1" w:rsidRPr="00CD14A1" w:rsidRDefault="00CD14A1" w:rsidP="00CD14A1">
          <w:pPr>
            <w:spacing w:after="200" w:line="276" w:lineRule="auto"/>
            <w:rPr>
              <w:rFonts w:ascii="Calibri" w:eastAsia="Calibri" w:hAnsi="Calibri" w:cs="Calibri"/>
              <w:sz w:val="22"/>
            </w:rPr>
          </w:pPr>
          <w:r>
            <w:rPr>
              <w:rFonts w:ascii="Calibri" w:eastAsia="Calibri" w:hAnsi="Calibri" w:cs="Calibri"/>
              <w:color w:val="auto"/>
              <w:sz w:val="20"/>
            </w:rPr>
            <w:t>6</w:t>
          </w:r>
          <w:r w:rsidRPr="00CD14A1">
            <w:rPr>
              <w:rFonts w:ascii="Calibri" w:eastAsia="Calibri" w:hAnsi="Calibri" w:cs="Calibri"/>
              <w:color w:val="auto"/>
              <w:sz w:val="20"/>
            </w:rPr>
            <w:t>.3 Software Interfaces</w:t>
          </w:r>
        </w:p>
        <w:p w:rsidR="00CD14A1" w:rsidRPr="00CD14A1" w:rsidRDefault="00CD14A1" w:rsidP="00CD14A1">
          <w:pPr>
            <w:spacing w:after="200" w:line="276" w:lineRule="auto"/>
            <w:rPr>
              <w:rFonts w:ascii="Calibri" w:eastAsia="Calibri" w:hAnsi="Calibri" w:cs="Calibri"/>
              <w:sz w:val="22"/>
            </w:rPr>
          </w:pPr>
          <w:r>
            <w:rPr>
              <w:rFonts w:ascii="Calibri" w:eastAsia="Calibri" w:hAnsi="Calibri" w:cs="Calibri"/>
              <w:color w:val="auto"/>
              <w:sz w:val="20"/>
            </w:rPr>
            <w:t>6</w:t>
          </w:r>
          <w:r w:rsidRPr="00CD14A1">
            <w:rPr>
              <w:rFonts w:ascii="Calibri" w:eastAsia="Calibri" w:hAnsi="Calibri" w:cs="Calibri"/>
              <w:color w:val="auto"/>
              <w:sz w:val="20"/>
            </w:rPr>
            <w:t>.4 Communication Interfaces</w:t>
          </w:r>
        </w:p>
        <w:p w:rsidR="00D94688" w:rsidRPr="00CD14A1" w:rsidRDefault="00D74E40">
          <w:pPr>
            <w:pStyle w:val="TOC1"/>
            <w:tabs>
              <w:tab w:val="left" w:pos="440"/>
              <w:tab w:val="right" w:leader="dot" w:pos="5030"/>
            </w:tabs>
            <w:rPr>
              <w:noProof/>
              <w:sz w:val="22"/>
            </w:rPr>
          </w:pPr>
          <w:hyperlink w:anchor="_Toc800533" w:history="1">
            <w:r w:rsidR="00D94688" w:rsidRPr="00CD14A1">
              <w:rPr>
                <w:rStyle w:val="Hyperlink"/>
                <w:noProof/>
                <w:sz w:val="22"/>
              </w:rPr>
              <w:t>4.</w:t>
            </w:r>
            <w:r w:rsidR="00D94688" w:rsidRPr="00CD14A1">
              <w:rPr>
                <w:rFonts w:eastAsiaTheme="minorEastAsia"/>
                <w:noProof/>
                <w:color w:val="auto"/>
                <w:sz w:val="20"/>
              </w:rPr>
              <w:tab/>
            </w:r>
            <w:r w:rsidR="00CD14A1" w:rsidRPr="00CD14A1">
              <w:rPr>
                <w:rStyle w:val="Hyperlink"/>
                <w:noProof/>
                <w:sz w:val="22"/>
              </w:rPr>
              <w:t>Non-Functional Requirement</w:t>
            </w:r>
            <w:r w:rsidR="00D94688" w:rsidRPr="00CD14A1">
              <w:rPr>
                <w:noProof/>
                <w:webHidden/>
                <w:sz w:val="22"/>
              </w:rPr>
              <w:tab/>
            </w:r>
            <w:r w:rsidR="00D94688" w:rsidRPr="00CD14A1">
              <w:rPr>
                <w:noProof/>
                <w:webHidden/>
                <w:sz w:val="22"/>
              </w:rPr>
              <w:fldChar w:fldCharType="begin"/>
            </w:r>
            <w:r w:rsidR="00D94688" w:rsidRPr="00CD14A1">
              <w:rPr>
                <w:noProof/>
                <w:webHidden/>
                <w:sz w:val="22"/>
              </w:rPr>
              <w:instrText xml:space="preserve"> PAGEREF _Toc800533 \h </w:instrText>
            </w:r>
            <w:r w:rsidR="00D94688" w:rsidRPr="00CD14A1">
              <w:rPr>
                <w:noProof/>
                <w:webHidden/>
                <w:sz w:val="22"/>
              </w:rPr>
            </w:r>
            <w:r w:rsidR="00D94688" w:rsidRPr="00CD14A1">
              <w:rPr>
                <w:noProof/>
                <w:webHidden/>
                <w:sz w:val="22"/>
              </w:rPr>
              <w:fldChar w:fldCharType="separate"/>
            </w:r>
            <w:r w:rsidR="003A5860">
              <w:rPr>
                <w:b/>
                <w:bCs/>
                <w:noProof/>
                <w:webHidden/>
                <w:sz w:val="22"/>
              </w:rPr>
              <w:t xml:space="preserve"> .</w:t>
            </w:r>
            <w:r w:rsidR="00D94688" w:rsidRPr="00CD14A1">
              <w:rPr>
                <w:noProof/>
                <w:webHidden/>
                <w:sz w:val="22"/>
              </w:rPr>
              <w:fldChar w:fldCharType="end"/>
            </w:r>
          </w:hyperlink>
        </w:p>
        <w:p w:rsidR="00CD14A1" w:rsidRPr="00CD14A1" w:rsidRDefault="00CD14A1" w:rsidP="00CD14A1">
          <w:pPr>
            <w:spacing w:after="200" w:line="276" w:lineRule="auto"/>
            <w:rPr>
              <w:rFonts w:ascii="Calibri" w:eastAsia="Calibri" w:hAnsi="Calibri" w:cs="Calibri"/>
              <w:sz w:val="22"/>
            </w:rPr>
          </w:pPr>
          <w:r>
            <w:rPr>
              <w:rFonts w:ascii="Calibri" w:eastAsia="Calibri" w:hAnsi="Calibri" w:cs="Calibri"/>
              <w:color w:val="auto"/>
              <w:sz w:val="20"/>
            </w:rPr>
            <w:t>8</w:t>
          </w:r>
          <w:r w:rsidRPr="00CD14A1">
            <w:rPr>
              <w:rFonts w:ascii="Calibri" w:eastAsia="Calibri" w:hAnsi="Calibri" w:cs="Calibri"/>
              <w:color w:val="auto"/>
              <w:sz w:val="20"/>
            </w:rPr>
            <w:t>.1 Performance Requirements</w:t>
          </w:r>
        </w:p>
        <w:p w:rsidR="00CD14A1" w:rsidRPr="00CD14A1" w:rsidRDefault="00CD14A1" w:rsidP="00CD14A1">
          <w:pPr>
            <w:spacing w:after="200" w:line="276" w:lineRule="auto"/>
            <w:rPr>
              <w:rFonts w:ascii="Calibri" w:eastAsia="Calibri" w:hAnsi="Calibri" w:cs="Calibri"/>
              <w:sz w:val="22"/>
            </w:rPr>
          </w:pPr>
          <w:r>
            <w:rPr>
              <w:rFonts w:ascii="Calibri" w:eastAsia="Calibri" w:hAnsi="Calibri" w:cs="Calibri"/>
              <w:color w:val="auto"/>
              <w:sz w:val="20"/>
            </w:rPr>
            <w:t>8</w:t>
          </w:r>
          <w:r w:rsidRPr="00CD14A1">
            <w:rPr>
              <w:rFonts w:ascii="Calibri" w:eastAsia="Calibri" w:hAnsi="Calibri" w:cs="Calibri"/>
              <w:color w:val="auto"/>
              <w:sz w:val="20"/>
            </w:rPr>
            <w:t>.2 Safety Requirements</w:t>
          </w:r>
        </w:p>
        <w:p w:rsidR="00CD14A1" w:rsidRPr="00CD14A1" w:rsidRDefault="00CD14A1" w:rsidP="00CD14A1">
          <w:pPr>
            <w:tabs>
              <w:tab w:val="right" w:pos="5040"/>
            </w:tabs>
            <w:spacing w:after="200" w:line="276" w:lineRule="auto"/>
            <w:rPr>
              <w:rFonts w:ascii="Calibri" w:eastAsia="Calibri" w:hAnsi="Calibri" w:cs="Calibri"/>
              <w:sz w:val="22"/>
            </w:rPr>
          </w:pPr>
          <w:r>
            <w:rPr>
              <w:rFonts w:ascii="Calibri" w:eastAsia="Calibri" w:hAnsi="Calibri" w:cs="Calibri"/>
              <w:color w:val="auto"/>
              <w:sz w:val="20"/>
            </w:rPr>
            <w:t>8</w:t>
          </w:r>
          <w:r w:rsidRPr="00CD14A1">
            <w:rPr>
              <w:rFonts w:ascii="Calibri" w:eastAsia="Calibri" w:hAnsi="Calibri" w:cs="Calibri"/>
              <w:color w:val="auto"/>
              <w:sz w:val="20"/>
            </w:rPr>
            <w:t>.3 Security Requirements</w:t>
          </w:r>
          <w:r w:rsidRPr="00CD14A1">
            <w:rPr>
              <w:rFonts w:ascii="Calibri" w:eastAsia="Calibri" w:hAnsi="Calibri" w:cs="Calibri"/>
              <w:color w:val="auto"/>
              <w:sz w:val="20"/>
            </w:rPr>
            <w:tab/>
          </w:r>
        </w:p>
        <w:p w:rsidR="00D94688" w:rsidRPr="00CD14A1" w:rsidRDefault="00CD14A1" w:rsidP="00CD14A1">
          <w:pPr>
            <w:spacing w:after="200" w:line="276" w:lineRule="auto"/>
            <w:rPr>
              <w:rFonts w:ascii="Calibri" w:eastAsia="Calibri" w:hAnsi="Calibri" w:cs="Calibri"/>
              <w:sz w:val="22"/>
              <w:u w:val="single"/>
            </w:rPr>
          </w:pPr>
          <w:r>
            <w:rPr>
              <w:rFonts w:ascii="Calibri" w:eastAsia="Calibri" w:hAnsi="Calibri" w:cs="Calibri"/>
              <w:color w:val="auto"/>
              <w:sz w:val="20"/>
            </w:rPr>
            <w:t>8</w:t>
          </w:r>
          <w:r w:rsidRPr="00CD14A1">
            <w:rPr>
              <w:rFonts w:ascii="Calibri" w:eastAsia="Calibri" w:hAnsi="Calibri" w:cs="Calibri"/>
              <w:color w:val="auto"/>
              <w:sz w:val="20"/>
            </w:rPr>
            <w:t>.4 Software Quality Attributes</w:t>
          </w:r>
        </w:p>
        <w:p w:rsidR="001E1E58" w:rsidRPr="001032BA" w:rsidRDefault="001E1E58" w:rsidP="001032BA">
          <w:pPr>
            <w:tabs>
              <w:tab w:val="left" w:pos="5670"/>
            </w:tabs>
            <w:ind w:left="5103"/>
            <w:rPr>
              <w:b/>
              <w:bCs/>
              <w:noProof/>
            </w:rPr>
          </w:pPr>
          <w:r w:rsidRPr="00CD14A1">
            <w:rPr>
              <w:b/>
              <w:bCs/>
              <w:noProof/>
              <w:sz w:val="22"/>
            </w:rPr>
            <w:fldChar w:fldCharType="end"/>
          </w:r>
        </w:p>
      </w:sdtContent>
    </w:sdt>
    <w:p w:rsidR="000A7626" w:rsidRPr="000A7626" w:rsidRDefault="000A7626" w:rsidP="000A7626">
      <w:pPr>
        <w:sectPr w:rsidR="000A7626" w:rsidRPr="000A7626" w:rsidSect="001155CE">
          <w:footerReference w:type="first" r:id="rId14"/>
          <w:pgSz w:w="12240" w:h="15840" w:code="1"/>
          <w:pgMar w:top="2160" w:right="1080" w:bottom="720" w:left="6120" w:header="432" w:footer="432" w:gutter="0"/>
          <w:pgNumType w:fmt="lowerRoman"/>
          <w:cols w:space="708"/>
          <w:titlePg/>
          <w:docGrid w:linePitch="360"/>
        </w:sectPr>
      </w:pPr>
    </w:p>
    <w:bookmarkStart w:id="1" w:name="_Toc800529"/>
    <w:p w:rsidR="001E1E58" w:rsidRPr="0003123C" w:rsidRDefault="00D74E40" w:rsidP="0003123C">
      <w:pPr>
        <w:pStyle w:val="Heading1"/>
      </w:pPr>
      <w:sdt>
        <w:sdtPr>
          <w:id w:val="1498622095"/>
          <w:placeholder>
            <w:docPart w:val="969413943AAA4242AA0711726E9A4DB9"/>
          </w:placeholder>
          <w:temporary/>
          <w:showingPlcHdr/>
          <w15:appearance w15:val="hidden"/>
        </w:sdtPr>
        <w:sdtEndPr/>
        <w:sdtContent>
          <w:r w:rsidR="00347AF5" w:rsidRPr="0003123C">
            <w:t>Introduction</w:t>
          </w:r>
        </w:sdtContent>
      </w:sdt>
      <w:bookmarkEnd w:id="1"/>
    </w:p>
    <w:p w:rsidR="00A06898" w:rsidRPr="00A06898" w:rsidRDefault="00A06898" w:rsidP="00A06898">
      <w:pPr>
        <w:spacing w:after="200" w:line="276" w:lineRule="auto"/>
        <w:rPr>
          <w:rFonts w:eastAsia="Calibri" w:cstheme="minorHAnsi"/>
          <w:szCs w:val="24"/>
        </w:rPr>
      </w:pPr>
      <w:r>
        <w:rPr>
          <w:rFonts w:eastAsia="Calibri" w:cstheme="minorHAnsi"/>
          <w:b/>
          <w:color w:val="auto"/>
          <w:szCs w:val="24"/>
        </w:rPr>
        <w:t>3</w:t>
      </w:r>
      <w:r w:rsidRPr="00A06898">
        <w:rPr>
          <w:rFonts w:eastAsia="Calibri" w:cstheme="minorHAnsi"/>
          <w:b/>
          <w:color w:val="auto"/>
          <w:szCs w:val="24"/>
        </w:rPr>
        <w:t>.1 PURPOSE</w:t>
      </w:r>
    </w:p>
    <w:p w:rsidR="00A06898" w:rsidRPr="00A06898" w:rsidRDefault="00A06898" w:rsidP="00A06898">
      <w:pPr>
        <w:spacing w:after="200" w:line="276" w:lineRule="auto"/>
        <w:rPr>
          <w:rFonts w:eastAsia="Calibri" w:cstheme="minorHAnsi"/>
          <w:szCs w:val="24"/>
        </w:rPr>
      </w:pPr>
      <w:r w:rsidRPr="00A06898">
        <w:rPr>
          <w:rFonts w:eastAsia="Calibri" w:cstheme="minorHAnsi"/>
          <w:color w:val="auto"/>
          <w:szCs w:val="24"/>
        </w:rPr>
        <w:t xml:space="preserve">The purpose of this document is to build an online system to manage flights and passengers to ease the flight management. </w:t>
      </w:r>
    </w:p>
    <w:p w:rsidR="00A06898" w:rsidRPr="00A06898" w:rsidRDefault="00A06898" w:rsidP="00A06898">
      <w:pPr>
        <w:spacing w:after="200" w:line="276" w:lineRule="auto"/>
        <w:rPr>
          <w:rFonts w:eastAsia="Calibri" w:cstheme="minorHAnsi"/>
          <w:b/>
          <w:szCs w:val="24"/>
        </w:rPr>
      </w:pPr>
      <w:r>
        <w:rPr>
          <w:rFonts w:eastAsia="Calibri" w:cstheme="minorHAnsi"/>
          <w:b/>
          <w:color w:val="auto"/>
          <w:szCs w:val="24"/>
        </w:rPr>
        <w:t>3</w:t>
      </w:r>
      <w:r w:rsidRPr="00A06898">
        <w:rPr>
          <w:rFonts w:eastAsia="Calibri" w:cstheme="minorHAnsi"/>
          <w:b/>
          <w:color w:val="auto"/>
          <w:szCs w:val="24"/>
        </w:rPr>
        <w:t>.2 DOCUMENT CONVENTIONS</w:t>
      </w:r>
    </w:p>
    <w:p w:rsidR="00A06898" w:rsidRPr="00A06898" w:rsidRDefault="00A06898" w:rsidP="00A06898">
      <w:pPr>
        <w:spacing w:after="200" w:line="276" w:lineRule="auto"/>
        <w:rPr>
          <w:rFonts w:eastAsia="Calibri" w:cstheme="minorHAnsi"/>
          <w:szCs w:val="24"/>
        </w:rPr>
      </w:pPr>
      <w:r w:rsidRPr="00A06898">
        <w:rPr>
          <w:rFonts w:eastAsia="Calibri" w:cstheme="minorHAnsi"/>
          <w:color w:val="auto"/>
          <w:szCs w:val="24"/>
        </w:rPr>
        <w:t xml:space="preserve">This document uses the following conventions. </w:t>
      </w:r>
    </w:p>
    <w:p w:rsidR="00A06898" w:rsidRPr="00A06898" w:rsidRDefault="00A06898" w:rsidP="00A06898">
      <w:pPr>
        <w:spacing w:after="200" w:line="276" w:lineRule="auto"/>
        <w:rPr>
          <w:rFonts w:eastAsia="Calibri" w:cstheme="minorHAnsi"/>
          <w:szCs w:val="24"/>
          <w:u w:val="single"/>
        </w:rPr>
      </w:pPr>
      <w:r w:rsidRPr="00A06898">
        <w:rPr>
          <w:rFonts w:eastAsia="Calibri" w:cstheme="minorHAnsi"/>
          <w:color w:val="auto"/>
          <w:szCs w:val="24"/>
          <w:u w:val="single"/>
        </w:rPr>
        <w:t>DB</w:t>
      </w:r>
      <w:r w:rsidRPr="00A06898">
        <w:rPr>
          <w:rFonts w:eastAsia="Calibri" w:cstheme="minorHAnsi"/>
          <w:color w:val="auto"/>
          <w:szCs w:val="24"/>
          <w:u w:val="single"/>
        </w:rPr>
        <w:tab/>
        <w:t>Database</w:t>
      </w:r>
    </w:p>
    <w:p w:rsidR="00A06898" w:rsidRPr="00A06898" w:rsidRDefault="00A06898" w:rsidP="00A06898">
      <w:pPr>
        <w:spacing w:after="200" w:line="276" w:lineRule="auto"/>
        <w:rPr>
          <w:rFonts w:eastAsia="Calibri" w:cstheme="minorHAnsi"/>
          <w:szCs w:val="24"/>
          <w:u w:val="single"/>
        </w:rPr>
      </w:pPr>
      <w:r w:rsidRPr="00A06898">
        <w:rPr>
          <w:rFonts w:eastAsia="Calibri" w:cstheme="minorHAnsi"/>
          <w:color w:val="auto"/>
          <w:szCs w:val="24"/>
          <w:u w:val="single"/>
        </w:rPr>
        <w:t>DDB</w:t>
      </w:r>
      <w:r w:rsidRPr="00A06898">
        <w:rPr>
          <w:rFonts w:eastAsia="Calibri" w:cstheme="minorHAnsi"/>
          <w:color w:val="auto"/>
          <w:szCs w:val="24"/>
          <w:u w:val="single"/>
        </w:rPr>
        <w:tab/>
        <w:t>Distributed Database</w:t>
      </w:r>
    </w:p>
    <w:p w:rsidR="00A06898" w:rsidRPr="00A06898" w:rsidRDefault="00A06898" w:rsidP="00A06898">
      <w:pPr>
        <w:spacing w:after="200" w:line="276" w:lineRule="auto"/>
        <w:rPr>
          <w:rFonts w:eastAsia="Calibri" w:cstheme="minorHAnsi"/>
          <w:szCs w:val="24"/>
          <w:u w:val="single"/>
        </w:rPr>
      </w:pPr>
      <w:r w:rsidRPr="00A06898">
        <w:rPr>
          <w:rFonts w:eastAsia="Calibri" w:cstheme="minorHAnsi"/>
          <w:color w:val="auto"/>
          <w:szCs w:val="24"/>
          <w:u w:val="single"/>
        </w:rPr>
        <w:t>ER</w:t>
      </w:r>
      <w:r w:rsidRPr="00A06898">
        <w:rPr>
          <w:rFonts w:eastAsia="Calibri" w:cstheme="minorHAnsi"/>
          <w:color w:val="auto"/>
          <w:szCs w:val="24"/>
          <w:u w:val="single"/>
        </w:rPr>
        <w:tab/>
        <w:t>Entity Relationship</w:t>
      </w:r>
    </w:p>
    <w:p w:rsidR="00A06898" w:rsidRPr="00A06898" w:rsidRDefault="00A06898" w:rsidP="00A06898">
      <w:pPr>
        <w:spacing w:after="200" w:line="276" w:lineRule="auto"/>
        <w:rPr>
          <w:rFonts w:eastAsia="Calibri" w:cstheme="minorHAnsi"/>
          <w:szCs w:val="24"/>
        </w:rPr>
      </w:pPr>
      <w:r>
        <w:rPr>
          <w:rFonts w:eastAsia="Calibri" w:cstheme="minorHAnsi"/>
          <w:b/>
          <w:color w:val="auto"/>
          <w:szCs w:val="24"/>
        </w:rPr>
        <w:t>3</w:t>
      </w:r>
      <w:r w:rsidRPr="00A06898">
        <w:rPr>
          <w:rFonts w:eastAsia="Calibri" w:cstheme="minorHAnsi"/>
          <w:b/>
          <w:color w:val="auto"/>
          <w:szCs w:val="24"/>
        </w:rPr>
        <w:t>.3 INTENDED AUDIENCE AND READING SUGGESTIONS</w:t>
      </w:r>
    </w:p>
    <w:p w:rsidR="00A06898" w:rsidRPr="00A06898" w:rsidRDefault="00A06898" w:rsidP="00A06898">
      <w:pPr>
        <w:spacing w:after="200" w:line="276" w:lineRule="auto"/>
        <w:rPr>
          <w:rFonts w:eastAsia="Calibri" w:cstheme="minorHAnsi"/>
          <w:szCs w:val="24"/>
        </w:rPr>
      </w:pPr>
      <w:r w:rsidRPr="00A06898">
        <w:rPr>
          <w:rFonts w:eastAsia="Calibri" w:cstheme="minorHAnsi"/>
          <w:color w:val="auto"/>
          <w:szCs w:val="24"/>
        </w:rPr>
        <w:t>This project is a prototype for the flight management system and it is restricted w</w:t>
      </w:r>
      <w:r w:rsidR="00216826">
        <w:rPr>
          <w:rFonts w:eastAsia="Calibri" w:cstheme="minorHAnsi"/>
          <w:color w:val="auto"/>
          <w:szCs w:val="24"/>
        </w:rPr>
        <w:t xml:space="preserve">ithin the college </w:t>
      </w:r>
      <w:r w:rsidR="007D07AE">
        <w:rPr>
          <w:rFonts w:eastAsia="Calibri" w:cstheme="minorHAnsi"/>
          <w:color w:val="auto"/>
          <w:szCs w:val="24"/>
        </w:rPr>
        <w:t>premises.</w:t>
      </w:r>
      <w:r w:rsidR="007D07AE" w:rsidRPr="00A06898">
        <w:rPr>
          <w:rFonts w:eastAsia="Calibri" w:cstheme="minorHAnsi"/>
          <w:color w:val="auto"/>
          <w:szCs w:val="24"/>
        </w:rPr>
        <w:t xml:space="preserve"> This</w:t>
      </w:r>
      <w:r w:rsidRPr="00A06898">
        <w:rPr>
          <w:rFonts w:eastAsia="Calibri" w:cstheme="minorHAnsi"/>
          <w:color w:val="auto"/>
          <w:szCs w:val="24"/>
        </w:rPr>
        <w:t xml:space="preserve"> project is useful for the flight management team and as well as to the passengers.</w:t>
      </w:r>
    </w:p>
    <w:p w:rsidR="00A06898" w:rsidRPr="00A06898" w:rsidRDefault="00A06898" w:rsidP="00A06898">
      <w:pPr>
        <w:spacing w:after="200" w:line="276" w:lineRule="auto"/>
        <w:rPr>
          <w:rFonts w:eastAsia="Calibri" w:cstheme="minorHAnsi"/>
          <w:szCs w:val="24"/>
        </w:rPr>
      </w:pPr>
      <w:r>
        <w:rPr>
          <w:rFonts w:eastAsia="Calibri" w:cstheme="minorHAnsi"/>
          <w:b/>
          <w:color w:val="auto"/>
          <w:szCs w:val="24"/>
        </w:rPr>
        <w:t>3</w:t>
      </w:r>
      <w:r w:rsidRPr="00A06898">
        <w:rPr>
          <w:rFonts w:eastAsia="Calibri" w:cstheme="minorHAnsi"/>
          <w:b/>
          <w:color w:val="auto"/>
          <w:szCs w:val="24"/>
        </w:rPr>
        <w:t>.4 PROJECT SCOPE</w:t>
      </w:r>
    </w:p>
    <w:p w:rsidR="00A06898" w:rsidRPr="00A06898" w:rsidRDefault="00A06898" w:rsidP="00A06898">
      <w:pPr>
        <w:spacing w:after="200" w:line="276" w:lineRule="auto"/>
        <w:rPr>
          <w:rFonts w:eastAsia="Calibri" w:cstheme="minorHAnsi"/>
          <w:szCs w:val="24"/>
        </w:rPr>
      </w:pPr>
      <w:r w:rsidRPr="00A06898">
        <w:rPr>
          <w:rFonts w:eastAsia="Calibri" w:cstheme="minorHAnsi"/>
          <w:color w:val="auto"/>
          <w:szCs w:val="24"/>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A06898" w:rsidRPr="00A06898" w:rsidRDefault="00A06898" w:rsidP="00A06898">
      <w:pPr>
        <w:spacing w:after="200" w:line="276" w:lineRule="auto"/>
        <w:rPr>
          <w:rFonts w:eastAsia="Calibri" w:cstheme="minorHAnsi"/>
          <w:szCs w:val="24"/>
        </w:rPr>
      </w:pPr>
      <w:r>
        <w:rPr>
          <w:rFonts w:eastAsia="Calibri" w:cstheme="minorHAnsi"/>
          <w:b/>
          <w:color w:val="auto"/>
          <w:szCs w:val="24"/>
        </w:rPr>
        <w:t>3</w:t>
      </w:r>
      <w:r w:rsidRPr="00A06898">
        <w:rPr>
          <w:rFonts w:eastAsia="Calibri" w:cstheme="minorHAnsi"/>
          <w:b/>
          <w:color w:val="auto"/>
          <w:szCs w:val="24"/>
        </w:rPr>
        <w:t>.5 REFERENCES</w:t>
      </w:r>
    </w:p>
    <w:p w:rsidR="00A06898" w:rsidRPr="00A06898" w:rsidRDefault="00A06898" w:rsidP="00A06898">
      <w:pPr>
        <w:spacing w:after="200" w:line="276" w:lineRule="auto"/>
        <w:rPr>
          <w:rFonts w:eastAsia="Calibri" w:cstheme="minorHAnsi"/>
          <w:szCs w:val="24"/>
        </w:rPr>
      </w:pPr>
      <w:r w:rsidRPr="00A06898">
        <w:rPr>
          <w:rFonts w:eastAsia="Calibri" w:cstheme="minorHAnsi"/>
          <w:color w:val="auto"/>
          <w:szCs w:val="24"/>
        </w:rPr>
        <w:t>Fundamentals of database systems by Ramez Elmarsi and Shamkant B.Navathe</w:t>
      </w:r>
    </w:p>
    <w:p w:rsidR="001E1E58" w:rsidRPr="00A06898" w:rsidRDefault="001E1E58" w:rsidP="0003123C">
      <w:pPr>
        <w:rPr>
          <w:szCs w:val="24"/>
        </w:rPr>
      </w:pPr>
    </w:p>
    <w:p w:rsidR="0003123C" w:rsidRPr="00A06898" w:rsidRDefault="0003123C" w:rsidP="0003123C">
      <w:pPr>
        <w:rPr>
          <w:szCs w:val="24"/>
        </w:rPr>
      </w:pPr>
    </w:p>
    <w:p w:rsidR="0003123C" w:rsidRDefault="0003123C" w:rsidP="0003123C">
      <w:pPr>
        <w:sectPr w:rsidR="0003123C" w:rsidSect="0092125E">
          <w:headerReference w:type="default" r:id="rId15"/>
          <w:footerReference w:type="default" r:id="rId16"/>
          <w:headerReference w:type="first" r:id="rId17"/>
          <w:footerReference w:type="first" r:id="rId18"/>
          <w:pgSz w:w="12240" w:h="15840" w:code="1"/>
          <w:pgMar w:top="2160" w:right="1080" w:bottom="720" w:left="1080" w:header="648" w:footer="432" w:gutter="0"/>
          <w:cols w:space="708"/>
          <w:docGrid w:linePitch="360"/>
        </w:sectPr>
      </w:pPr>
    </w:p>
    <w:p w:rsidR="0003123C" w:rsidRDefault="00A06898" w:rsidP="0085360A">
      <w:pPr>
        <w:pStyle w:val="Heading1"/>
        <w:numPr>
          <w:ilvl w:val="0"/>
          <w:numId w:val="8"/>
        </w:numPr>
        <w:tabs>
          <w:tab w:val="left" w:pos="284"/>
        </w:tabs>
      </w:pPr>
      <w:r>
        <w:lastRenderedPageBreak/>
        <w:t>OVERALL DESCRIPTION</w:t>
      </w:r>
    </w:p>
    <w:p w:rsidR="00A06898" w:rsidRPr="00A06898" w:rsidRDefault="00D05815" w:rsidP="00A06898">
      <w:pPr>
        <w:spacing w:after="200" w:line="276" w:lineRule="auto"/>
        <w:rPr>
          <w:rFonts w:eastAsia="Calibri" w:cstheme="minorHAnsi"/>
          <w:szCs w:val="24"/>
        </w:rPr>
      </w:pPr>
      <w:r>
        <w:rPr>
          <w:rFonts w:eastAsia="Calibri" w:cstheme="minorHAnsi"/>
          <w:b/>
          <w:color w:val="auto"/>
          <w:szCs w:val="24"/>
        </w:rPr>
        <w:t>4</w:t>
      </w:r>
      <w:r w:rsidR="00A06898" w:rsidRPr="00A06898">
        <w:rPr>
          <w:rFonts w:eastAsia="Calibri" w:cstheme="minorHAnsi"/>
          <w:b/>
          <w:color w:val="auto"/>
          <w:szCs w:val="24"/>
        </w:rPr>
        <w:t>.1 PRODUCT PERSPECTIVE</w:t>
      </w:r>
    </w:p>
    <w:p w:rsidR="00A06898" w:rsidRPr="00A06898" w:rsidRDefault="00A06898" w:rsidP="00A06898">
      <w:pPr>
        <w:spacing w:after="200" w:line="276" w:lineRule="auto"/>
        <w:rPr>
          <w:rFonts w:eastAsia="Calibri" w:cstheme="minorHAnsi"/>
          <w:szCs w:val="24"/>
        </w:rPr>
      </w:pPr>
      <w:r w:rsidRPr="00A06898">
        <w:rPr>
          <w:rFonts w:eastAsia="Calibri" w:cstheme="minorHAnsi"/>
          <w:color w:val="auto"/>
          <w:szCs w:val="24"/>
        </w:rPr>
        <w:t>A distributed airline database system stores the following information.</w:t>
      </w:r>
    </w:p>
    <w:p w:rsidR="00A06898" w:rsidRPr="00A06898" w:rsidRDefault="00A06898" w:rsidP="0085360A">
      <w:pPr>
        <w:numPr>
          <w:ilvl w:val="0"/>
          <w:numId w:val="9"/>
        </w:numPr>
        <w:spacing w:before="0" w:after="200" w:line="276" w:lineRule="auto"/>
        <w:ind w:left="720" w:hanging="360"/>
        <w:rPr>
          <w:rFonts w:eastAsia="Calibri" w:cstheme="minorHAnsi"/>
          <w:b/>
          <w:szCs w:val="24"/>
        </w:rPr>
      </w:pPr>
      <w:r w:rsidRPr="00A06898">
        <w:rPr>
          <w:rFonts w:eastAsia="Calibri" w:cstheme="minorHAnsi"/>
          <w:b/>
          <w:color w:val="auto"/>
          <w:szCs w:val="24"/>
        </w:rPr>
        <w:t>Flight details:</w:t>
      </w:r>
    </w:p>
    <w:p w:rsidR="00A06898" w:rsidRPr="00A06898" w:rsidRDefault="00A06898" w:rsidP="00A06898">
      <w:pPr>
        <w:spacing w:after="200" w:line="276" w:lineRule="auto"/>
        <w:ind w:left="720"/>
        <w:rPr>
          <w:rFonts w:eastAsia="Calibri" w:cstheme="minorHAnsi"/>
          <w:szCs w:val="24"/>
        </w:rPr>
      </w:pPr>
      <w:r w:rsidRPr="00A06898">
        <w:rPr>
          <w:rFonts w:eastAsia="Calibri" w:cstheme="minorHAnsi"/>
          <w:color w:val="auto"/>
          <w:szCs w:val="24"/>
        </w:rPr>
        <w:t>It includes the originating flight terminal and destination terminal, along with the stops in between, the number of seats booked/available seats between two destinations etc.</w:t>
      </w:r>
    </w:p>
    <w:p w:rsidR="00A06898" w:rsidRPr="00A06898" w:rsidRDefault="00A06898" w:rsidP="0085360A">
      <w:pPr>
        <w:numPr>
          <w:ilvl w:val="0"/>
          <w:numId w:val="10"/>
        </w:numPr>
        <w:spacing w:before="0" w:after="200" w:line="276" w:lineRule="auto"/>
        <w:ind w:left="720" w:hanging="360"/>
        <w:rPr>
          <w:rFonts w:eastAsia="Calibri" w:cstheme="minorHAnsi"/>
          <w:b/>
          <w:szCs w:val="24"/>
        </w:rPr>
      </w:pPr>
      <w:r w:rsidRPr="00A06898">
        <w:rPr>
          <w:rFonts w:eastAsia="Calibri" w:cstheme="minorHAnsi"/>
          <w:b/>
          <w:color w:val="auto"/>
          <w:szCs w:val="24"/>
        </w:rPr>
        <w:t>Customer description:</w:t>
      </w:r>
    </w:p>
    <w:p w:rsidR="00A06898" w:rsidRPr="00A06898" w:rsidRDefault="00A06898" w:rsidP="00A06898">
      <w:pPr>
        <w:spacing w:after="200" w:line="276" w:lineRule="auto"/>
        <w:ind w:left="720"/>
        <w:rPr>
          <w:rFonts w:eastAsia="Calibri" w:cstheme="minorHAnsi"/>
          <w:szCs w:val="24"/>
        </w:rPr>
      </w:pPr>
      <w:r w:rsidRPr="00A06898">
        <w:rPr>
          <w:rFonts w:eastAsia="Calibri" w:cstheme="minorHAnsi"/>
          <w:color w:val="auto"/>
          <w:szCs w:val="24"/>
        </w:rPr>
        <w:t>It includes customer code, name, address and phone number. This information may be used for keeping the records of the customer for any emergency or for any other kind of information.</w:t>
      </w:r>
    </w:p>
    <w:p w:rsidR="00A06898" w:rsidRPr="00A06898" w:rsidRDefault="00A06898" w:rsidP="0085360A">
      <w:pPr>
        <w:numPr>
          <w:ilvl w:val="0"/>
          <w:numId w:val="11"/>
        </w:numPr>
        <w:spacing w:before="0" w:after="200" w:line="276" w:lineRule="auto"/>
        <w:ind w:left="720" w:hanging="360"/>
        <w:rPr>
          <w:rFonts w:eastAsia="Calibri" w:cstheme="minorHAnsi"/>
          <w:b/>
          <w:szCs w:val="24"/>
        </w:rPr>
      </w:pPr>
      <w:r w:rsidRPr="00A06898">
        <w:rPr>
          <w:rFonts w:eastAsia="Calibri" w:cstheme="minorHAnsi"/>
          <w:b/>
          <w:color w:val="auto"/>
          <w:szCs w:val="24"/>
        </w:rPr>
        <w:t>Reservation description:</w:t>
      </w:r>
    </w:p>
    <w:p w:rsidR="00A06898" w:rsidRPr="00A06898" w:rsidRDefault="00A06898" w:rsidP="00A06898">
      <w:pPr>
        <w:spacing w:after="200" w:line="276" w:lineRule="auto"/>
        <w:ind w:left="720"/>
        <w:rPr>
          <w:rFonts w:eastAsia="Calibri" w:cstheme="minorHAnsi"/>
          <w:szCs w:val="24"/>
        </w:rPr>
      </w:pPr>
      <w:r w:rsidRPr="00A06898">
        <w:rPr>
          <w:rFonts w:eastAsia="Calibri" w:cstheme="minorHAnsi"/>
          <w:color w:val="auto"/>
          <w:szCs w:val="24"/>
        </w:rPr>
        <w:t>It includes customer details, code number, flight number, date of booking, date of travel.</w:t>
      </w:r>
    </w:p>
    <w:p w:rsidR="00A06898" w:rsidRPr="00A06898" w:rsidRDefault="00A06898" w:rsidP="00A06898">
      <w:pPr>
        <w:spacing w:after="200" w:line="276" w:lineRule="auto"/>
        <w:ind w:left="720"/>
        <w:rPr>
          <w:rFonts w:eastAsia="Calibri" w:cstheme="minorHAnsi"/>
          <w:szCs w:val="24"/>
        </w:rPr>
      </w:pPr>
    </w:p>
    <w:p w:rsidR="00A06898" w:rsidRPr="00A06898" w:rsidRDefault="00D05815" w:rsidP="00A06898">
      <w:pPr>
        <w:spacing w:after="200" w:line="276" w:lineRule="auto"/>
        <w:rPr>
          <w:rFonts w:eastAsia="Calibri" w:cstheme="minorHAnsi"/>
          <w:szCs w:val="24"/>
        </w:rPr>
      </w:pPr>
      <w:r>
        <w:rPr>
          <w:rFonts w:eastAsia="Calibri" w:cstheme="minorHAnsi"/>
          <w:b/>
          <w:color w:val="auto"/>
          <w:szCs w:val="24"/>
        </w:rPr>
        <w:t>4</w:t>
      </w:r>
      <w:r w:rsidR="00A06898" w:rsidRPr="00A06898">
        <w:rPr>
          <w:rFonts w:eastAsia="Calibri" w:cstheme="minorHAnsi"/>
          <w:b/>
          <w:color w:val="auto"/>
          <w:szCs w:val="24"/>
        </w:rPr>
        <w:t>.2 PRODUCT FEATURES</w:t>
      </w:r>
    </w:p>
    <w:p w:rsidR="00BA31C4" w:rsidRPr="00D05815" w:rsidRDefault="00A06898" w:rsidP="00D05815">
      <w:pPr>
        <w:spacing w:after="200" w:line="276" w:lineRule="auto"/>
        <w:rPr>
          <w:rStyle w:val="Strong"/>
          <w:rFonts w:eastAsia="Calibri" w:cstheme="minorHAnsi"/>
          <w:b w:val="0"/>
          <w:bCs w:val="0"/>
          <w:szCs w:val="24"/>
        </w:rPr>
        <w:sectPr w:rsidR="00BA31C4" w:rsidRPr="00D05815" w:rsidSect="0092125E">
          <w:headerReference w:type="default" r:id="rId19"/>
          <w:pgSz w:w="12240" w:h="15840" w:code="1"/>
          <w:pgMar w:top="2160" w:right="1080" w:bottom="720" w:left="1080" w:header="648" w:footer="432" w:gutter="0"/>
          <w:cols w:space="708"/>
          <w:docGrid w:linePitch="360"/>
        </w:sectPr>
      </w:pPr>
      <w:r w:rsidRPr="00A06898">
        <w:rPr>
          <w:rFonts w:eastAsia="Calibri" w:cstheme="minorHAnsi"/>
          <w:color w:val="auto"/>
          <w:szCs w:val="24"/>
        </w:rPr>
        <w:t>The major features of airline database system as shown in below entity–relationship model (ER model)</w:t>
      </w:r>
    </w:p>
    <w:p w:rsidR="00BA31C4" w:rsidRDefault="00BA31C4" w:rsidP="00D05815">
      <w:pPr>
        <w:pStyle w:val="Heading1"/>
      </w:pPr>
    </w:p>
    <w:p w:rsidR="00D27AF8" w:rsidRDefault="00D05815" w:rsidP="0003123C">
      <w:pPr>
        <w:sectPr w:rsidR="00D27AF8" w:rsidSect="0092125E">
          <w:pgSz w:w="12240" w:h="15840" w:code="1"/>
          <w:pgMar w:top="2160" w:right="1080" w:bottom="720" w:left="1080" w:header="648" w:footer="432" w:gutter="0"/>
          <w:cols w:space="708"/>
          <w:docGrid w:linePitch="360"/>
        </w:sectPr>
      </w:pPr>
      <w:r>
        <w:object w:dxaOrig="8294" w:dyaOrig="9555">
          <v:rect id="rectole0000000000" o:spid="_x0000_i1025" style="width:415.25pt;height:477.2pt" o:ole="" o:preferrelative="t" stroked="f">
            <v:imagedata r:id="rId20" o:title=""/>
          </v:rect>
          <o:OLEObject Type="Embed" ProgID="StaticMetafile" ShapeID="rectole0000000000" DrawAspect="Content" ObjectID="_1619148647" r:id="rId21"/>
        </w:object>
      </w:r>
    </w:p>
    <w:p w:rsidR="00D05815" w:rsidRPr="00D05815" w:rsidRDefault="00D05815" w:rsidP="00D05815">
      <w:pPr>
        <w:spacing w:after="200" w:line="240" w:lineRule="auto"/>
        <w:rPr>
          <w:rFonts w:eastAsia="Calibri" w:cstheme="minorHAnsi"/>
          <w:szCs w:val="24"/>
        </w:rPr>
      </w:pPr>
    </w:p>
    <w:p w:rsidR="00D05815" w:rsidRPr="00D05815" w:rsidRDefault="00D05815" w:rsidP="00D05815">
      <w:pPr>
        <w:spacing w:after="200" w:line="240" w:lineRule="auto"/>
        <w:rPr>
          <w:rFonts w:eastAsia="Calibri" w:cstheme="minorHAnsi"/>
          <w:szCs w:val="24"/>
        </w:rPr>
      </w:pPr>
      <w:r>
        <w:rPr>
          <w:rFonts w:eastAsia="Calibri" w:cstheme="minorHAnsi"/>
          <w:b/>
          <w:color w:val="auto"/>
          <w:szCs w:val="24"/>
        </w:rPr>
        <w:t>4</w:t>
      </w:r>
      <w:r w:rsidRPr="00D05815">
        <w:rPr>
          <w:rFonts w:eastAsia="Calibri" w:cstheme="minorHAnsi"/>
          <w:b/>
          <w:color w:val="auto"/>
          <w:szCs w:val="24"/>
        </w:rPr>
        <w:t>.3 USER CLASS and CHARACTERISTICS</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D05815" w:rsidRPr="00D05815" w:rsidRDefault="00D05815" w:rsidP="00D05815">
      <w:pPr>
        <w:spacing w:after="200" w:line="240" w:lineRule="auto"/>
        <w:rPr>
          <w:rFonts w:eastAsia="Calibri" w:cstheme="minorHAnsi"/>
          <w:b/>
          <w:szCs w:val="24"/>
        </w:rPr>
      </w:pPr>
      <w:r w:rsidRPr="00D05815">
        <w:rPr>
          <w:rFonts w:eastAsia="Calibri" w:cstheme="minorHAnsi"/>
          <w:b/>
          <w:color w:val="auto"/>
          <w:szCs w:val="24"/>
        </w:rPr>
        <w:t>Make a new reservation</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One-way</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Round-Trip</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Multi-city</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Flexible Date/time</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Confirmation</w:t>
      </w:r>
    </w:p>
    <w:p w:rsidR="00D05815" w:rsidRPr="00D05815" w:rsidRDefault="00D05815" w:rsidP="00D05815">
      <w:pPr>
        <w:spacing w:after="200" w:line="240" w:lineRule="auto"/>
        <w:rPr>
          <w:rFonts w:eastAsia="Calibri" w:cstheme="minorHAnsi"/>
          <w:b/>
          <w:szCs w:val="24"/>
        </w:rPr>
      </w:pPr>
      <w:r w:rsidRPr="00D05815">
        <w:rPr>
          <w:rFonts w:eastAsia="Calibri" w:cstheme="minorHAnsi"/>
          <w:b/>
          <w:color w:val="auto"/>
          <w:szCs w:val="24"/>
        </w:rPr>
        <w:t>Cancel an existing reservation</w:t>
      </w:r>
    </w:p>
    <w:p w:rsidR="00D05815" w:rsidRPr="00D05815" w:rsidRDefault="00D05815" w:rsidP="00D05815">
      <w:pPr>
        <w:spacing w:after="200" w:line="240" w:lineRule="auto"/>
        <w:rPr>
          <w:rFonts w:eastAsia="Calibri" w:cstheme="minorHAnsi"/>
          <w:b/>
          <w:szCs w:val="24"/>
        </w:rPr>
      </w:pPr>
      <w:r w:rsidRPr="00D05815">
        <w:rPr>
          <w:rFonts w:eastAsia="Calibri" w:cstheme="minorHAnsi"/>
          <w:b/>
          <w:color w:val="auto"/>
          <w:szCs w:val="24"/>
        </w:rPr>
        <w:t>View his itinerary</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The Employee should have following management functionalities:</w:t>
      </w:r>
    </w:p>
    <w:p w:rsidR="00D05815" w:rsidRPr="00D05815" w:rsidRDefault="00D05815" w:rsidP="00D05815">
      <w:pPr>
        <w:spacing w:after="200" w:line="240" w:lineRule="auto"/>
        <w:rPr>
          <w:rFonts w:eastAsia="Calibri" w:cstheme="minorHAnsi"/>
          <w:b/>
          <w:szCs w:val="24"/>
        </w:rPr>
      </w:pPr>
      <w:r w:rsidRPr="00D05815">
        <w:rPr>
          <w:rFonts w:eastAsia="Calibri" w:cstheme="minorHAnsi"/>
          <w:b/>
          <w:color w:val="auto"/>
          <w:szCs w:val="24"/>
        </w:rPr>
        <w:t>CUSTOMER FUNCTIONS.</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Get all customers who have seats reserved on a given flight.</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Get all flights for a given airport.</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View flight schedule.</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Get all flights whose arrival and departure times are on time/delayed.</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Calculate total sales for a given flight.</w:t>
      </w:r>
    </w:p>
    <w:p w:rsidR="00D05815" w:rsidRPr="00D05815" w:rsidRDefault="00D05815" w:rsidP="00D05815">
      <w:pPr>
        <w:spacing w:after="200" w:line="240" w:lineRule="auto"/>
        <w:rPr>
          <w:rFonts w:eastAsia="Calibri" w:cstheme="minorHAnsi"/>
          <w:szCs w:val="24"/>
        </w:rPr>
      </w:pPr>
      <w:r w:rsidRPr="00D05815">
        <w:rPr>
          <w:rFonts w:eastAsia="Calibri" w:cstheme="minorHAnsi"/>
          <w:b/>
          <w:color w:val="auto"/>
          <w:szCs w:val="24"/>
        </w:rPr>
        <w:t>ADMINISTRATIVE</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Add/Delete a flight</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Add a new airport</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Update fare for flights.</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Add a new flight leg instance.</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lastRenderedPageBreak/>
        <w:t>• Update departure/arrival times for flight leg instances.</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Each flight has a limited number of available seats. There are a number of flights which depart from or arrive at different cities on different dates and time.</w:t>
      </w:r>
    </w:p>
    <w:p w:rsidR="00D05815" w:rsidRPr="00D05815" w:rsidRDefault="00D05815" w:rsidP="00D05815">
      <w:pPr>
        <w:spacing w:after="200" w:line="240" w:lineRule="auto"/>
        <w:rPr>
          <w:rFonts w:eastAsia="Calibri" w:cstheme="minorHAnsi"/>
          <w:szCs w:val="24"/>
        </w:rPr>
      </w:pPr>
    </w:p>
    <w:p w:rsidR="00D05815" w:rsidRPr="00D05815" w:rsidRDefault="00D05815" w:rsidP="00D05815">
      <w:pPr>
        <w:spacing w:after="200" w:line="240" w:lineRule="auto"/>
        <w:rPr>
          <w:rFonts w:eastAsia="Calibri" w:cstheme="minorHAnsi"/>
          <w:szCs w:val="24"/>
        </w:rPr>
      </w:pPr>
      <w:r>
        <w:rPr>
          <w:rFonts w:eastAsia="Calibri" w:cstheme="minorHAnsi"/>
          <w:b/>
          <w:color w:val="auto"/>
          <w:szCs w:val="24"/>
        </w:rPr>
        <w:t>4</w:t>
      </w:r>
      <w:r w:rsidRPr="00D05815">
        <w:rPr>
          <w:rFonts w:eastAsia="Calibri" w:cstheme="minorHAnsi"/>
          <w:b/>
          <w:color w:val="auto"/>
          <w:szCs w:val="24"/>
        </w:rPr>
        <w:t>.4 OPERATING ENVIRONMENT</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 xml:space="preserve">Operating environment for the airline management system is as listed below. </w:t>
      </w:r>
    </w:p>
    <w:p w:rsidR="00D05815" w:rsidRPr="00D05815" w:rsidRDefault="00D05815" w:rsidP="0085360A">
      <w:pPr>
        <w:numPr>
          <w:ilvl w:val="0"/>
          <w:numId w:val="12"/>
        </w:numPr>
        <w:spacing w:before="0" w:after="200" w:line="240" w:lineRule="auto"/>
        <w:ind w:left="720" w:hanging="360"/>
        <w:rPr>
          <w:rFonts w:eastAsia="Calibri" w:cstheme="minorHAnsi"/>
          <w:szCs w:val="24"/>
        </w:rPr>
      </w:pPr>
      <w:r w:rsidRPr="00D05815">
        <w:rPr>
          <w:rFonts w:eastAsia="Calibri" w:cstheme="minorHAnsi"/>
          <w:color w:val="auto"/>
          <w:szCs w:val="24"/>
        </w:rPr>
        <w:t>distributed database</w:t>
      </w:r>
    </w:p>
    <w:p w:rsidR="00D05815" w:rsidRPr="00D05815" w:rsidRDefault="00D05815" w:rsidP="0085360A">
      <w:pPr>
        <w:numPr>
          <w:ilvl w:val="0"/>
          <w:numId w:val="12"/>
        </w:numPr>
        <w:spacing w:before="0" w:after="200" w:line="240" w:lineRule="auto"/>
        <w:ind w:left="720" w:hanging="360"/>
        <w:rPr>
          <w:rFonts w:eastAsia="Calibri" w:cstheme="minorHAnsi"/>
          <w:szCs w:val="24"/>
        </w:rPr>
      </w:pPr>
      <w:r w:rsidRPr="00D05815">
        <w:rPr>
          <w:rFonts w:eastAsia="Calibri" w:cstheme="minorHAnsi"/>
          <w:color w:val="auto"/>
          <w:szCs w:val="24"/>
        </w:rPr>
        <w:t>client/server system</w:t>
      </w:r>
    </w:p>
    <w:p w:rsidR="00D05815" w:rsidRPr="00D05815" w:rsidRDefault="00D05815" w:rsidP="0085360A">
      <w:pPr>
        <w:numPr>
          <w:ilvl w:val="0"/>
          <w:numId w:val="12"/>
        </w:numPr>
        <w:spacing w:before="0" w:after="200" w:line="240" w:lineRule="auto"/>
        <w:ind w:left="720" w:hanging="360"/>
        <w:rPr>
          <w:rFonts w:eastAsia="Calibri" w:cstheme="minorHAnsi"/>
          <w:szCs w:val="24"/>
        </w:rPr>
      </w:pPr>
      <w:r w:rsidRPr="00D05815">
        <w:rPr>
          <w:rFonts w:eastAsia="Calibri" w:cstheme="minorHAnsi"/>
          <w:color w:val="auto"/>
          <w:szCs w:val="24"/>
        </w:rPr>
        <w:t>operating system: Windows.</w:t>
      </w:r>
    </w:p>
    <w:p w:rsidR="00D05815" w:rsidRPr="00D05815" w:rsidRDefault="00D05815" w:rsidP="0085360A">
      <w:pPr>
        <w:numPr>
          <w:ilvl w:val="0"/>
          <w:numId w:val="12"/>
        </w:numPr>
        <w:spacing w:before="0" w:after="200" w:line="240" w:lineRule="auto"/>
        <w:ind w:left="720" w:hanging="360"/>
        <w:rPr>
          <w:rFonts w:eastAsia="Calibri" w:cstheme="minorHAnsi"/>
          <w:szCs w:val="24"/>
        </w:rPr>
      </w:pPr>
      <w:r w:rsidRPr="00D05815">
        <w:rPr>
          <w:rFonts w:eastAsia="Calibri" w:cstheme="minorHAnsi"/>
          <w:color w:val="auto"/>
          <w:szCs w:val="24"/>
        </w:rPr>
        <w:t>database: sql+ database</w:t>
      </w:r>
    </w:p>
    <w:p w:rsidR="00D05815" w:rsidRPr="00D05815" w:rsidRDefault="00D05815" w:rsidP="0085360A">
      <w:pPr>
        <w:numPr>
          <w:ilvl w:val="0"/>
          <w:numId w:val="12"/>
        </w:numPr>
        <w:spacing w:before="0" w:after="200" w:line="240" w:lineRule="auto"/>
        <w:ind w:left="720" w:hanging="360"/>
        <w:rPr>
          <w:rFonts w:eastAsia="Calibri" w:cstheme="minorHAnsi"/>
          <w:szCs w:val="24"/>
        </w:rPr>
      </w:pPr>
      <w:r w:rsidRPr="00D05815">
        <w:rPr>
          <w:rFonts w:eastAsia="Calibri" w:cstheme="minorHAnsi"/>
          <w:color w:val="auto"/>
          <w:szCs w:val="24"/>
        </w:rPr>
        <w:t xml:space="preserve">platform: vb.net/Java/PHP </w:t>
      </w:r>
    </w:p>
    <w:p w:rsidR="00D05815" w:rsidRPr="00D05815" w:rsidRDefault="00D05815" w:rsidP="00D05815">
      <w:pPr>
        <w:spacing w:after="200" w:line="240" w:lineRule="auto"/>
        <w:rPr>
          <w:rFonts w:eastAsia="Calibri" w:cstheme="minorHAnsi"/>
          <w:szCs w:val="24"/>
        </w:rPr>
      </w:pPr>
    </w:p>
    <w:p w:rsidR="00D05815" w:rsidRPr="00D05815" w:rsidRDefault="00D05815" w:rsidP="00D05815">
      <w:pPr>
        <w:spacing w:after="200" w:line="240" w:lineRule="auto"/>
        <w:rPr>
          <w:rFonts w:eastAsia="Calibri" w:cstheme="minorHAnsi"/>
          <w:b/>
          <w:szCs w:val="24"/>
        </w:rPr>
      </w:pPr>
      <w:r>
        <w:rPr>
          <w:rFonts w:eastAsia="Calibri" w:cstheme="minorHAnsi"/>
          <w:b/>
          <w:color w:val="auto"/>
          <w:szCs w:val="24"/>
        </w:rPr>
        <w:t>4</w:t>
      </w:r>
      <w:r w:rsidRPr="00D05815">
        <w:rPr>
          <w:rFonts w:eastAsia="Calibri" w:cstheme="minorHAnsi"/>
          <w:b/>
          <w:color w:val="auto"/>
          <w:szCs w:val="24"/>
        </w:rPr>
        <w:t>.5 DESIGN and IMPLEMENTATION CONSTRAINTS</w:t>
      </w:r>
    </w:p>
    <w:p w:rsidR="00D05815" w:rsidRPr="00D05815" w:rsidRDefault="00D05815" w:rsidP="0085360A">
      <w:pPr>
        <w:numPr>
          <w:ilvl w:val="0"/>
          <w:numId w:val="13"/>
        </w:numPr>
        <w:spacing w:before="0" w:after="200" w:line="240" w:lineRule="auto"/>
        <w:ind w:left="720" w:hanging="360"/>
        <w:rPr>
          <w:rFonts w:eastAsia="Calibri" w:cstheme="minorHAnsi"/>
          <w:szCs w:val="24"/>
        </w:rPr>
      </w:pPr>
      <w:r w:rsidRPr="00D05815">
        <w:rPr>
          <w:rFonts w:eastAsia="Calibri" w:cstheme="minorHAnsi"/>
          <w:color w:val="auto"/>
          <w:szCs w:val="24"/>
        </w:rPr>
        <w:t>The global schema, fragmentation schema, and allocation schema.</w:t>
      </w:r>
    </w:p>
    <w:p w:rsidR="00D05815" w:rsidRPr="00D05815" w:rsidRDefault="00D05815" w:rsidP="0085360A">
      <w:pPr>
        <w:numPr>
          <w:ilvl w:val="0"/>
          <w:numId w:val="13"/>
        </w:numPr>
        <w:spacing w:before="0" w:after="200" w:line="240" w:lineRule="auto"/>
        <w:ind w:left="720" w:hanging="360"/>
        <w:rPr>
          <w:rFonts w:eastAsia="Calibri" w:cstheme="minorHAnsi"/>
          <w:szCs w:val="24"/>
        </w:rPr>
      </w:pPr>
      <w:r w:rsidRPr="00D05815">
        <w:rPr>
          <w:rFonts w:eastAsia="Calibri" w:cstheme="minorHAnsi"/>
          <w:color w:val="auto"/>
          <w:szCs w:val="24"/>
        </w:rPr>
        <w:t>SQL commands for above queries/applications</w:t>
      </w:r>
    </w:p>
    <w:p w:rsidR="00D05815" w:rsidRPr="00D05815" w:rsidRDefault="00D05815" w:rsidP="0085360A">
      <w:pPr>
        <w:numPr>
          <w:ilvl w:val="0"/>
          <w:numId w:val="13"/>
        </w:numPr>
        <w:spacing w:before="0" w:after="200" w:line="240" w:lineRule="auto"/>
        <w:ind w:left="720" w:hanging="360"/>
        <w:rPr>
          <w:rFonts w:eastAsia="Calibri" w:cstheme="minorHAnsi"/>
          <w:szCs w:val="24"/>
        </w:rPr>
      </w:pPr>
      <w:r w:rsidRPr="00D05815">
        <w:rPr>
          <w:rFonts w:eastAsia="Calibri" w:cstheme="minorHAnsi"/>
          <w:color w:val="auto"/>
          <w:szCs w:val="24"/>
        </w:rPr>
        <w:t>How the response for application 1 and 2 will be generated. Assuming these are global queries. Explain how various fragments will be combined to do so.</w:t>
      </w:r>
    </w:p>
    <w:p w:rsidR="00D05815" w:rsidRPr="00D05815" w:rsidRDefault="00D05815" w:rsidP="0085360A">
      <w:pPr>
        <w:numPr>
          <w:ilvl w:val="0"/>
          <w:numId w:val="13"/>
        </w:numPr>
        <w:spacing w:before="0" w:after="200" w:line="240" w:lineRule="auto"/>
        <w:ind w:left="720" w:hanging="360"/>
        <w:rPr>
          <w:rFonts w:eastAsia="Calibri" w:cstheme="minorHAnsi"/>
          <w:szCs w:val="24"/>
        </w:rPr>
      </w:pPr>
      <w:r w:rsidRPr="00D05815">
        <w:rPr>
          <w:rFonts w:eastAsia="Calibri" w:cstheme="minorHAnsi"/>
          <w:color w:val="auto"/>
          <w:szCs w:val="24"/>
        </w:rPr>
        <w:t>Implement the database at least using a centralized database management system.</w:t>
      </w:r>
    </w:p>
    <w:p w:rsidR="00D05815" w:rsidRPr="00D05815" w:rsidRDefault="00D05815" w:rsidP="00D05815">
      <w:pPr>
        <w:spacing w:after="200" w:line="240" w:lineRule="auto"/>
        <w:rPr>
          <w:rFonts w:eastAsia="Calibri" w:cstheme="minorHAnsi"/>
          <w:szCs w:val="24"/>
        </w:rPr>
      </w:pPr>
    </w:p>
    <w:p w:rsidR="00D05815" w:rsidRPr="00D05815" w:rsidRDefault="00D05815" w:rsidP="00D05815">
      <w:pPr>
        <w:spacing w:after="200" w:line="240" w:lineRule="auto"/>
        <w:rPr>
          <w:rFonts w:eastAsia="Calibri" w:cstheme="minorHAnsi"/>
          <w:szCs w:val="24"/>
        </w:rPr>
      </w:pPr>
      <w:r>
        <w:rPr>
          <w:rFonts w:eastAsia="Calibri" w:cstheme="minorHAnsi"/>
          <w:b/>
          <w:color w:val="auto"/>
          <w:szCs w:val="24"/>
        </w:rPr>
        <w:t>4</w:t>
      </w:r>
      <w:r w:rsidRPr="00D05815">
        <w:rPr>
          <w:rFonts w:eastAsia="Calibri" w:cstheme="minorHAnsi"/>
          <w:b/>
          <w:color w:val="auto"/>
          <w:szCs w:val="24"/>
        </w:rPr>
        <w:t>.6 ASSUMPTION DEPENDENCIES</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Let us assume that this is a distributed airline management system and it is used in the following application:</w:t>
      </w:r>
    </w:p>
    <w:p w:rsidR="00D05815" w:rsidRPr="00D05815" w:rsidRDefault="00D05815" w:rsidP="0085360A">
      <w:pPr>
        <w:numPr>
          <w:ilvl w:val="0"/>
          <w:numId w:val="14"/>
        </w:numPr>
        <w:spacing w:before="0" w:after="200" w:line="240" w:lineRule="auto"/>
        <w:ind w:left="720" w:hanging="360"/>
        <w:rPr>
          <w:rFonts w:eastAsia="Calibri" w:cstheme="minorHAnsi"/>
          <w:szCs w:val="24"/>
        </w:rPr>
      </w:pPr>
      <w:r w:rsidRPr="00D05815">
        <w:rPr>
          <w:rFonts w:eastAsia="Calibri" w:cstheme="minorHAnsi"/>
          <w:color w:val="auto"/>
          <w:szCs w:val="24"/>
        </w:rPr>
        <w:t>A request for booking/cancellation of a flight from any source to any destination, giving connected flights in case no direct flight between the specified Source-Destination pair exist.</w:t>
      </w:r>
    </w:p>
    <w:p w:rsidR="00D05815" w:rsidRPr="00D05815" w:rsidRDefault="00D05815" w:rsidP="0085360A">
      <w:pPr>
        <w:numPr>
          <w:ilvl w:val="0"/>
          <w:numId w:val="14"/>
        </w:numPr>
        <w:spacing w:before="0" w:after="200" w:line="240" w:lineRule="auto"/>
        <w:ind w:left="720" w:hanging="360"/>
        <w:rPr>
          <w:rFonts w:eastAsia="Calibri" w:cstheme="minorHAnsi"/>
          <w:szCs w:val="24"/>
        </w:rPr>
      </w:pPr>
      <w:r w:rsidRPr="00D05815">
        <w:rPr>
          <w:rFonts w:eastAsia="Calibri" w:cstheme="minorHAnsi"/>
          <w:color w:val="auto"/>
          <w:szCs w:val="24"/>
        </w:rPr>
        <w:t>Calculation of high fliers (most frequent fliers) and calculating appropriate reward points for these fliers.</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Assuming both the transactions are single transactions, we have designed a distributed database that is geographically dispersed at four cities Delhi, Mumbai, Chennai, and Kolkatta as shown in fig. below.</w:t>
      </w:r>
    </w:p>
    <w:p w:rsidR="00D27AF8" w:rsidRDefault="00D27AF8" w:rsidP="00D27AF8">
      <w:pPr>
        <w:sectPr w:rsidR="00D27AF8" w:rsidSect="0092125E">
          <w:pgSz w:w="12240" w:h="15840" w:code="1"/>
          <w:pgMar w:top="2160" w:right="1080" w:bottom="720" w:left="1080" w:header="648" w:footer="432" w:gutter="0"/>
          <w:cols w:space="708"/>
          <w:docGrid w:linePitch="360"/>
        </w:sectPr>
      </w:pPr>
    </w:p>
    <w:p w:rsidR="00D27AF8" w:rsidRDefault="00D05815" w:rsidP="0085360A">
      <w:pPr>
        <w:pStyle w:val="Heading1"/>
        <w:numPr>
          <w:ilvl w:val="0"/>
          <w:numId w:val="13"/>
        </w:numPr>
        <w:ind w:left="1080" w:hanging="720"/>
      </w:pPr>
      <w:r>
        <w:lastRenderedPageBreak/>
        <w:t>SYSTEM FEATURES</w:t>
      </w:r>
    </w:p>
    <w:p w:rsidR="00D05815" w:rsidRPr="00D05815" w:rsidRDefault="00D05815" w:rsidP="0085360A">
      <w:pPr>
        <w:numPr>
          <w:ilvl w:val="0"/>
          <w:numId w:val="15"/>
        </w:numPr>
        <w:spacing w:before="0" w:after="200" w:line="240" w:lineRule="auto"/>
        <w:ind w:left="720" w:hanging="360"/>
        <w:rPr>
          <w:rFonts w:eastAsia="Calibri" w:cstheme="minorHAnsi"/>
          <w:b/>
          <w:szCs w:val="24"/>
        </w:rPr>
      </w:pPr>
      <w:r w:rsidRPr="00D05815">
        <w:rPr>
          <w:rFonts w:eastAsia="Calibri" w:cstheme="minorHAnsi"/>
          <w:b/>
          <w:color w:val="auto"/>
          <w:szCs w:val="24"/>
        </w:rPr>
        <w:t>DESCRIPTION and PRIORITY</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The airline reservation system maintains information on flights, classes of seats, personal preferences, prices, and bookings. Of course, this project has a high priority because it is very difficult to travel across countries without prior reservations.</w:t>
      </w:r>
    </w:p>
    <w:p w:rsidR="00D05815" w:rsidRPr="00D05815" w:rsidRDefault="00D05815" w:rsidP="0085360A">
      <w:pPr>
        <w:numPr>
          <w:ilvl w:val="0"/>
          <w:numId w:val="16"/>
        </w:numPr>
        <w:spacing w:before="0" w:after="200" w:line="240" w:lineRule="auto"/>
        <w:ind w:left="720" w:hanging="360"/>
        <w:rPr>
          <w:rFonts w:eastAsia="Calibri" w:cstheme="minorHAnsi"/>
          <w:b/>
          <w:szCs w:val="24"/>
        </w:rPr>
      </w:pPr>
      <w:r w:rsidRPr="00D05815">
        <w:rPr>
          <w:rFonts w:eastAsia="Calibri" w:cstheme="minorHAnsi"/>
          <w:b/>
          <w:color w:val="auto"/>
          <w:szCs w:val="24"/>
        </w:rPr>
        <w:t>STIMULUS/RESPONSE SEQUENCES</w:t>
      </w:r>
    </w:p>
    <w:p w:rsidR="00D05815" w:rsidRPr="00D05815" w:rsidRDefault="00D05815" w:rsidP="0085360A">
      <w:pPr>
        <w:numPr>
          <w:ilvl w:val="0"/>
          <w:numId w:val="16"/>
        </w:numPr>
        <w:spacing w:before="0" w:after="200" w:line="240" w:lineRule="auto"/>
        <w:ind w:left="1080" w:hanging="360"/>
        <w:jc w:val="both"/>
        <w:rPr>
          <w:rFonts w:eastAsia="Calibri" w:cstheme="minorHAnsi"/>
          <w:szCs w:val="24"/>
        </w:rPr>
      </w:pPr>
      <w:r w:rsidRPr="00D05815">
        <w:rPr>
          <w:rFonts w:eastAsia="Calibri" w:cstheme="minorHAnsi"/>
          <w:color w:val="auto"/>
          <w:szCs w:val="24"/>
        </w:rPr>
        <w:t>Search for Airline Flights for two Travel cities</w:t>
      </w:r>
    </w:p>
    <w:p w:rsidR="00D05815" w:rsidRPr="00D05815" w:rsidRDefault="00D05815" w:rsidP="0085360A">
      <w:pPr>
        <w:numPr>
          <w:ilvl w:val="0"/>
          <w:numId w:val="16"/>
        </w:numPr>
        <w:spacing w:before="0" w:after="200" w:line="240" w:lineRule="auto"/>
        <w:ind w:left="1080" w:hanging="360"/>
        <w:jc w:val="both"/>
        <w:rPr>
          <w:rFonts w:eastAsia="Calibri" w:cstheme="minorHAnsi"/>
          <w:szCs w:val="24"/>
        </w:rPr>
      </w:pPr>
      <w:r w:rsidRPr="00D05815">
        <w:rPr>
          <w:rFonts w:eastAsia="Calibri" w:cstheme="minorHAnsi"/>
          <w:color w:val="auto"/>
          <w:szCs w:val="24"/>
        </w:rPr>
        <w:t>Displays a detailed list of available flights and make a “Reservation” or Book a ticket on a particular flight.</w:t>
      </w:r>
    </w:p>
    <w:p w:rsidR="00D05815" w:rsidRPr="00D05815" w:rsidRDefault="00D05815" w:rsidP="0085360A">
      <w:pPr>
        <w:numPr>
          <w:ilvl w:val="0"/>
          <w:numId w:val="16"/>
        </w:numPr>
        <w:spacing w:before="0" w:after="200" w:line="240" w:lineRule="auto"/>
        <w:ind w:left="1080" w:hanging="360"/>
        <w:jc w:val="both"/>
        <w:rPr>
          <w:rFonts w:eastAsia="Calibri" w:cstheme="minorHAnsi"/>
          <w:szCs w:val="24"/>
        </w:rPr>
      </w:pPr>
      <w:r w:rsidRPr="00D05815">
        <w:rPr>
          <w:rFonts w:eastAsia="Calibri" w:cstheme="minorHAnsi"/>
          <w:color w:val="auto"/>
          <w:szCs w:val="24"/>
        </w:rPr>
        <w:t>Cancel an existing Reservation.</w:t>
      </w:r>
    </w:p>
    <w:p w:rsidR="00D05815" w:rsidRPr="00D05815" w:rsidRDefault="00D05815" w:rsidP="0085360A">
      <w:pPr>
        <w:numPr>
          <w:ilvl w:val="0"/>
          <w:numId w:val="16"/>
        </w:numPr>
        <w:spacing w:before="0" w:after="200" w:line="240" w:lineRule="auto"/>
        <w:ind w:left="720" w:hanging="360"/>
        <w:rPr>
          <w:rFonts w:eastAsia="Calibri" w:cstheme="minorHAnsi"/>
          <w:szCs w:val="24"/>
        </w:rPr>
      </w:pPr>
      <w:r w:rsidRPr="00D05815">
        <w:rPr>
          <w:rFonts w:eastAsia="Calibri" w:cstheme="minorHAnsi"/>
          <w:b/>
          <w:color w:val="auto"/>
          <w:szCs w:val="24"/>
        </w:rPr>
        <w:t>FUNCTIONAL REQUIREMENTS</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Other system features include:</w:t>
      </w:r>
    </w:p>
    <w:p w:rsidR="00D05815" w:rsidRPr="00D05815" w:rsidRDefault="00D05815" w:rsidP="00D05815">
      <w:pPr>
        <w:spacing w:after="200" w:line="240" w:lineRule="auto"/>
        <w:rPr>
          <w:rFonts w:eastAsia="Calibri" w:cstheme="minorHAnsi"/>
          <w:b/>
          <w:szCs w:val="24"/>
        </w:rPr>
      </w:pPr>
      <w:r w:rsidRPr="00D05815">
        <w:rPr>
          <w:rFonts w:eastAsia="Calibri" w:cstheme="minorHAnsi"/>
          <w:b/>
          <w:color w:val="auto"/>
          <w:szCs w:val="24"/>
        </w:rPr>
        <w:t>DISTRIBUTED DATABASE:</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Distributed database implies that a single application should be able to operate transparently on data that is spread across a variety of different databases and connected by a communication network as shown in below figure.</w:t>
      </w:r>
    </w:p>
    <w:p w:rsidR="00D05815" w:rsidRPr="00D05815" w:rsidRDefault="00D05815" w:rsidP="00D05815">
      <w:pPr>
        <w:spacing w:after="200" w:line="240" w:lineRule="auto"/>
        <w:rPr>
          <w:rFonts w:eastAsia="Calibri" w:cstheme="minorHAnsi"/>
          <w:szCs w:val="24"/>
        </w:rPr>
      </w:pPr>
      <w:r w:rsidRPr="00D05815">
        <w:rPr>
          <w:rFonts w:cstheme="minorHAnsi"/>
          <w:szCs w:val="24"/>
        </w:rPr>
        <w:object w:dxaOrig="6284" w:dyaOrig="3360">
          <v:rect id="rectole0000000001" o:spid="_x0000_i1026" style="width:314.8pt;height:167.45pt" o:ole="" o:preferrelative="t" stroked="f">
            <v:imagedata r:id="rId22" o:title=""/>
          </v:rect>
          <o:OLEObject Type="Embed" ProgID="StaticMetafile" ShapeID="rectole0000000001" DrawAspect="Content" ObjectID="_1619148648" r:id="rId23"/>
        </w:object>
      </w:r>
    </w:p>
    <w:p w:rsidR="00D05815" w:rsidRPr="00D05815" w:rsidRDefault="00D05815" w:rsidP="00D05815">
      <w:pPr>
        <w:spacing w:after="200" w:line="240" w:lineRule="auto"/>
        <w:rPr>
          <w:rFonts w:eastAsia="Calibri" w:cstheme="minorHAnsi"/>
          <w:szCs w:val="24"/>
        </w:rPr>
      </w:pPr>
    </w:p>
    <w:p w:rsidR="00D05815" w:rsidRPr="00D05815" w:rsidRDefault="00D05815" w:rsidP="00D05815">
      <w:pPr>
        <w:spacing w:after="200" w:line="240" w:lineRule="auto"/>
        <w:rPr>
          <w:rFonts w:eastAsia="Calibri" w:cstheme="minorHAnsi"/>
          <w:szCs w:val="24"/>
        </w:rPr>
      </w:pPr>
      <w:r w:rsidRPr="00D05815">
        <w:rPr>
          <w:rFonts w:eastAsia="Calibri" w:cstheme="minorHAnsi"/>
          <w:b/>
          <w:color w:val="auto"/>
          <w:szCs w:val="24"/>
        </w:rPr>
        <w:t>CLIENT/SERVER SYSTEM</w:t>
      </w: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The term client/server refers primarily to an architecture or logical division of responsibilities, the client is the application (also known as the front-end), and the server is the DBMS (also known as the back-end).</w:t>
      </w:r>
    </w:p>
    <w:p w:rsidR="00D05815" w:rsidRPr="00D05815" w:rsidRDefault="00D05815" w:rsidP="00D05815">
      <w:pPr>
        <w:spacing w:after="200" w:line="240" w:lineRule="auto"/>
        <w:rPr>
          <w:rFonts w:eastAsia="Calibri" w:cstheme="minorHAnsi"/>
          <w:szCs w:val="24"/>
        </w:rPr>
      </w:pPr>
    </w:p>
    <w:p w:rsidR="00D05815" w:rsidRPr="00D05815" w:rsidRDefault="00D05815" w:rsidP="00D05815">
      <w:pPr>
        <w:spacing w:after="200" w:line="240" w:lineRule="auto"/>
        <w:rPr>
          <w:rFonts w:eastAsia="Calibri" w:cstheme="minorHAnsi"/>
          <w:szCs w:val="24"/>
        </w:rPr>
      </w:pPr>
      <w:r w:rsidRPr="00D05815">
        <w:rPr>
          <w:rFonts w:eastAsia="Calibri" w:cstheme="minorHAnsi"/>
          <w:color w:val="auto"/>
          <w:szCs w:val="24"/>
        </w:rPr>
        <w:t>A client/server system is a distributed system in which,</w:t>
      </w:r>
    </w:p>
    <w:p w:rsidR="00D05815" w:rsidRPr="00D05815" w:rsidRDefault="00D05815" w:rsidP="0085360A">
      <w:pPr>
        <w:numPr>
          <w:ilvl w:val="0"/>
          <w:numId w:val="17"/>
        </w:numPr>
        <w:spacing w:before="0" w:after="200" w:line="240" w:lineRule="auto"/>
        <w:ind w:left="720" w:hanging="360"/>
        <w:rPr>
          <w:rFonts w:eastAsia="Calibri" w:cstheme="minorHAnsi"/>
          <w:szCs w:val="24"/>
        </w:rPr>
      </w:pPr>
      <w:r w:rsidRPr="00D05815">
        <w:rPr>
          <w:rFonts w:eastAsia="Calibri" w:cstheme="minorHAnsi"/>
          <w:color w:val="auto"/>
          <w:szCs w:val="24"/>
        </w:rPr>
        <w:t>Some sites are client sites and others are server sites.</w:t>
      </w:r>
    </w:p>
    <w:p w:rsidR="00D05815" w:rsidRPr="00D05815" w:rsidRDefault="00D05815" w:rsidP="0085360A">
      <w:pPr>
        <w:numPr>
          <w:ilvl w:val="0"/>
          <w:numId w:val="17"/>
        </w:numPr>
        <w:spacing w:before="0" w:after="200" w:line="240" w:lineRule="auto"/>
        <w:ind w:left="720" w:hanging="360"/>
        <w:rPr>
          <w:rFonts w:eastAsia="Calibri" w:cstheme="minorHAnsi"/>
          <w:szCs w:val="24"/>
        </w:rPr>
      </w:pPr>
      <w:r w:rsidRPr="00D05815">
        <w:rPr>
          <w:rFonts w:eastAsia="Calibri" w:cstheme="minorHAnsi"/>
          <w:color w:val="auto"/>
          <w:szCs w:val="24"/>
        </w:rPr>
        <w:t>All the data resides at the server sites.</w:t>
      </w:r>
    </w:p>
    <w:p w:rsidR="00D05815" w:rsidRPr="00D05815" w:rsidRDefault="00D05815" w:rsidP="0085360A">
      <w:pPr>
        <w:numPr>
          <w:ilvl w:val="0"/>
          <w:numId w:val="17"/>
        </w:numPr>
        <w:spacing w:before="0" w:after="200" w:line="240" w:lineRule="auto"/>
        <w:ind w:left="720" w:hanging="360"/>
        <w:rPr>
          <w:rFonts w:eastAsia="Calibri" w:cstheme="minorHAnsi"/>
          <w:szCs w:val="24"/>
        </w:rPr>
      </w:pPr>
      <w:r w:rsidRPr="00D05815">
        <w:rPr>
          <w:rFonts w:eastAsia="Calibri" w:cstheme="minorHAnsi"/>
          <w:color w:val="auto"/>
          <w:szCs w:val="24"/>
        </w:rPr>
        <w:t>All applications execute at the client sites.</w:t>
      </w:r>
    </w:p>
    <w:p w:rsidR="00D05815" w:rsidRDefault="00D05815" w:rsidP="00D05815">
      <w:pPr>
        <w:spacing w:after="200" w:line="240" w:lineRule="auto"/>
        <w:rPr>
          <w:rFonts w:ascii="Calibri" w:eastAsia="Calibri" w:hAnsi="Calibri" w:cs="Calibri"/>
        </w:rPr>
      </w:pPr>
      <w:r>
        <w:rPr>
          <w:rFonts w:ascii="Calibri" w:eastAsia="Calibri" w:hAnsi="Calibri" w:cs="Calibri"/>
          <w:color w:val="auto"/>
          <w:sz w:val="22"/>
        </w:rPr>
        <w:t xml:space="preserve"> </w:t>
      </w:r>
    </w:p>
    <w:p w:rsidR="003E78A7" w:rsidRDefault="003E78A7" w:rsidP="00D05815"/>
    <w:p w:rsidR="003E78A7" w:rsidRDefault="003E78A7" w:rsidP="003E78A7">
      <w:pPr>
        <w:pStyle w:val="ListBullet"/>
        <w:numPr>
          <w:ilvl w:val="0"/>
          <w:numId w:val="0"/>
        </w:numPr>
        <w:ind w:left="340" w:hanging="340"/>
        <w:sectPr w:rsidR="003E78A7" w:rsidSect="0092125E">
          <w:pgSz w:w="12240" w:h="15840" w:code="1"/>
          <w:pgMar w:top="2160" w:right="1080" w:bottom="720" w:left="1080" w:header="648" w:footer="432" w:gutter="0"/>
          <w:cols w:space="708"/>
          <w:docGrid w:linePitch="360"/>
        </w:sectPr>
      </w:pPr>
    </w:p>
    <w:p w:rsidR="003E78A7" w:rsidRDefault="001F0FC3" w:rsidP="0085360A">
      <w:pPr>
        <w:pStyle w:val="Heading1"/>
        <w:numPr>
          <w:ilvl w:val="0"/>
          <w:numId w:val="13"/>
        </w:numPr>
      </w:pPr>
      <w:r>
        <w:lastRenderedPageBreak/>
        <w:t>USER INTERFACES</w:t>
      </w:r>
    </w:p>
    <w:p w:rsidR="001F0FC3" w:rsidRPr="001F0FC3" w:rsidRDefault="001F0FC3" w:rsidP="0085360A">
      <w:pPr>
        <w:numPr>
          <w:ilvl w:val="0"/>
          <w:numId w:val="18"/>
        </w:numPr>
        <w:spacing w:before="0" w:after="200" w:line="240" w:lineRule="auto"/>
        <w:ind w:left="720" w:hanging="360"/>
        <w:rPr>
          <w:rFonts w:eastAsia="Calibri" w:cstheme="minorHAnsi"/>
          <w:szCs w:val="24"/>
        </w:rPr>
      </w:pPr>
      <w:r w:rsidRPr="001F0FC3">
        <w:rPr>
          <w:rFonts w:eastAsia="Calibri" w:cstheme="minorHAnsi"/>
          <w:color w:val="auto"/>
          <w:szCs w:val="24"/>
        </w:rPr>
        <w:t>Front-end software: Vb.net version</w:t>
      </w:r>
    </w:p>
    <w:p w:rsidR="001F0FC3" w:rsidRPr="001F0FC3" w:rsidRDefault="001F0FC3" w:rsidP="0085360A">
      <w:pPr>
        <w:numPr>
          <w:ilvl w:val="0"/>
          <w:numId w:val="18"/>
        </w:numPr>
        <w:spacing w:before="0" w:after="200" w:line="240" w:lineRule="auto"/>
        <w:ind w:left="720" w:hanging="360"/>
        <w:rPr>
          <w:rFonts w:eastAsia="Calibri" w:cstheme="minorHAnsi"/>
          <w:szCs w:val="24"/>
        </w:rPr>
      </w:pPr>
      <w:r w:rsidRPr="001F0FC3">
        <w:rPr>
          <w:rFonts w:eastAsia="Calibri" w:cstheme="minorHAnsi"/>
          <w:color w:val="auto"/>
          <w:szCs w:val="24"/>
        </w:rPr>
        <w:t>Back-end software: SQL+</w:t>
      </w:r>
    </w:p>
    <w:p w:rsidR="001F0FC3" w:rsidRPr="001F0FC3" w:rsidRDefault="001F0FC3" w:rsidP="001F0FC3">
      <w:pPr>
        <w:spacing w:after="200" w:line="240" w:lineRule="auto"/>
        <w:rPr>
          <w:rFonts w:eastAsia="Calibri" w:cstheme="minorHAnsi"/>
          <w:szCs w:val="24"/>
        </w:rPr>
      </w:pPr>
    </w:p>
    <w:p w:rsidR="001F0FC3" w:rsidRPr="001F0FC3" w:rsidRDefault="00871632" w:rsidP="001F0FC3">
      <w:pPr>
        <w:spacing w:after="200" w:line="240" w:lineRule="auto"/>
        <w:rPr>
          <w:rFonts w:eastAsia="Calibri" w:cstheme="minorHAnsi"/>
          <w:szCs w:val="24"/>
        </w:rPr>
      </w:pPr>
      <w:r>
        <w:rPr>
          <w:rFonts w:eastAsia="Calibri" w:cstheme="minorHAnsi"/>
          <w:b/>
          <w:color w:val="auto"/>
          <w:szCs w:val="24"/>
        </w:rPr>
        <w:t>6</w:t>
      </w:r>
      <w:r w:rsidR="001F0FC3" w:rsidRPr="001F0FC3">
        <w:rPr>
          <w:rFonts w:eastAsia="Calibri" w:cstheme="minorHAnsi"/>
          <w:b/>
          <w:color w:val="auto"/>
          <w:szCs w:val="24"/>
        </w:rPr>
        <w:t>.2 HARDWARE INTERFACES</w:t>
      </w:r>
    </w:p>
    <w:p w:rsidR="001F0FC3" w:rsidRPr="001F0FC3" w:rsidRDefault="001F0FC3" w:rsidP="0085360A">
      <w:pPr>
        <w:numPr>
          <w:ilvl w:val="0"/>
          <w:numId w:val="19"/>
        </w:numPr>
        <w:spacing w:before="0" w:after="200" w:line="240" w:lineRule="auto"/>
        <w:ind w:left="720" w:hanging="360"/>
        <w:rPr>
          <w:rFonts w:eastAsia="Calibri" w:cstheme="minorHAnsi"/>
          <w:szCs w:val="24"/>
        </w:rPr>
      </w:pPr>
      <w:r w:rsidRPr="001F0FC3">
        <w:rPr>
          <w:rFonts w:eastAsia="Calibri" w:cstheme="minorHAnsi"/>
          <w:color w:val="auto"/>
          <w:szCs w:val="24"/>
        </w:rPr>
        <w:t>Windows.</w:t>
      </w:r>
    </w:p>
    <w:p w:rsidR="001F0FC3" w:rsidRPr="001F0FC3" w:rsidRDefault="001F0FC3" w:rsidP="0085360A">
      <w:pPr>
        <w:numPr>
          <w:ilvl w:val="0"/>
          <w:numId w:val="19"/>
        </w:numPr>
        <w:spacing w:before="0" w:after="200" w:line="240" w:lineRule="auto"/>
        <w:ind w:left="720" w:hanging="360"/>
        <w:rPr>
          <w:rFonts w:eastAsia="Calibri" w:cstheme="minorHAnsi"/>
          <w:szCs w:val="24"/>
        </w:rPr>
      </w:pPr>
      <w:r w:rsidRPr="001F0FC3">
        <w:rPr>
          <w:rFonts w:eastAsia="Calibri" w:cstheme="minorHAnsi"/>
          <w:color w:val="auto"/>
          <w:szCs w:val="24"/>
        </w:rPr>
        <w:t>A browser which supports CGI, HTML &amp; Javascript.</w:t>
      </w:r>
    </w:p>
    <w:p w:rsidR="001F0FC3" w:rsidRPr="001F0FC3" w:rsidRDefault="001F0FC3" w:rsidP="001F0FC3">
      <w:pPr>
        <w:spacing w:after="200" w:line="240" w:lineRule="auto"/>
        <w:rPr>
          <w:rFonts w:eastAsia="Calibri" w:cstheme="minorHAnsi"/>
          <w:szCs w:val="24"/>
        </w:rPr>
      </w:pPr>
    </w:p>
    <w:p w:rsidR="001F0FC3" w:rsidRPr="001F0FC3" w:rsidRDefault="00871632" w:rsidP="001F0FC3">
      <w:pPr>
        <w:spacing w:after="200" w:line="240" w:lineRule="auto"/>
        <w:rPr>
          <w:rFonts w:eastAsia="Calibri" w:cstheme="minorHAnsi"/>
          <w:szCs w:val="24"/>
        </w:rPr>
      </w:pPr>
      <w:r>
        <w:rPr>
          <w:rFonts w:eastAsia="Calibri" w:cstheme="minorHAnsi"/>
          <w:b/>
          <w:color w:val="auto"/>
          <w:szCs w:val="24"/>
        </w:rPr>
        <w:t>6</w:t>
      </w:r>
      <w:r w:rsidR="001F0FC3" w:rsidRPr="001F0FC3">
        <w:rPr>
          <w:rFonts w:eastAsia="Calibri" w:cstheme="minorHAnsi"/>
          <w:b/>
          <w:color w:val="auto"/>
          <w:szCs w:val="24"/>
        </w:rPr>
        <w:t>.3 SOFTWARE INTERFACES</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Following are the software used for the flight management online application.</w:t>
      </w:r>
    </w:p>
    <w:p w:rsidR="001F0FC3" w:rsidRPr="001F0FC3" w:rsidRDefault="001F0FC3" w:rsidP="001F0FC3">
      <w:pPr>
        <w:spacing w:after="200" w:line="240" w:lineRule="auto"/>
        <w:rPr>
          <w:rFonts w:eastAsia="Calibri" w:cstheme="minorHAnsi"/>
          <w:szCs w:val="24"/>
        </w:rPr>
      </w:pPr>
      <w:r w:rsidRPr="001F0FC3">
        <w:rPr>
          <w:rFonts w:eastAsia="Calibri" w:cstheme="minorHAnsi"/>
          <w:b/>
          <w:color w:val="auto"/>
          <w:szCs w:val="24"/>
        </w:rPr>
        <w:t>Software used</w:t>
      </w:r>
      <w:r w:rsidRPr="001F0FC3">
        <w:rPr>
          <w:rFonts w:eastAsia="Calibri" w:cstheme="minorHAnsi"/>
          <w:color w:val="auto"/>
          <w:szCs w:val="24"/>
        </w:rPr>
        <w:tab/>
        <w:t xml:space="preserve">- </w:t>
      </w:r>
      <w:r w:rsidRPr="001F0FC3">
        <w:rPr>
          <w:rFonts w:eastAsia="Calibri" w:cstheme="minorHAnsi"/>
          <w:b/>
          <w:color w:val="auto"/>
          <w:szCs w:val="24"/>
        </w:rPr>
        <w:t>Description</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Operating system - We have chosen Windows operating system for its best support and user-friendliness.</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Database - To save the flight records, passengers records we have chosen SQL+ database.</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VB.Net - To implement the project we have chosen Vb.Net language for its more interactive support.</w:t>
      </w:r>
    </w:p>
    <w:p w:rsidR="001F0FC3" w:rsidRPr="001F0FC3" w:rsidRDefault="001F0FC3" w:rsidP="001F0FC3">
      <w:pPr>
        <w:spacing w:after="200" w:line="240" w:lineRule="auto"/>
        <w:rPr>
          <w:rFonts w:eastAsia="Calibri" w:cstheme="minorHAnsi"/>
          <w:szCs w:val="24"/>
        </w:rPr>
      </w:pPr>
    </w:p>
    <w:p w:rsidR="001F0FC3" w:rsidRPr="001F0FC3" w:rsidRDefault="00871632" w:rsidP="001F0FC3">
      <w:pPr>
        <w:spacing w:after="200" w:line="240" w:lineRule="auto"/>
        <w:rPr>
          <w:rFonts w:eastAsia="Calibri" w:cstheme="minorHAnsi"/>
          <w:szCs w:val="24"/>
        </w:rPr>
      </w:pPr>
      <w:r>
        <w:rPr>
          <w:rFonts w:eastAsia="Calibri" w:cstheme="minorHAnsi"/>
          <w:b/>
          <w:color w:val="auto"/>
          <w:szCs w:val="24"/>
        </w:rPr>
        <w:t>6</w:t>
      </w:r>
      <w:r w:rsidR="001F0FC3" w:rsidRPr="001F0FC3">
        <w:rPr>
          <w:rFonts w:eastAsia="Calibri" w:cstheme="minorHAnsi"/>
          <w:b/>
          <w:color w:val="auto"/>
          <w:szCs w:val="24"/>
        </w:rPr>
        <w:t>.4 COMMUNICATION INTERFACES</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This project supports all types of web browsers. We are using simple electronic forms for the reservation forms, ticket booking etc.</w:t>
      </w:r>
    </w:p>
    <w:p w:rsidR="00E53724" w:rsidRDefault="00E53724" w:rsidP="001F0FC3">
      <w:pPr>
        <w:pStyle w:val="ListBullet"/>
        <w:numPr>
          <w:ilvl w:val="0"/>
          <w:numId w:val="0"/>
        </w:numPr>
        <w:ind w:left="340"/>
      </w:pPr>
    </w:p>
    <w:p w:rsidR="00DE65A2" w:rsidRDefault="00DE65A2" w:rsidP="00B57756"/>
    <w:p w:rsidR="00DE65A2" w:rsidRDefault="00DE65A2" w:rsidP="00B57756">
      <w:pPr>
        <w:sectPr w:rsidR="00DE65A2" w:rsidSect="0092125E">
          <w:pgSz w:w="12240" w:h="15840" w:code="1"/>
          <w:pgMar w:top="2160" w:right="1080" w:bottom="720" w:left="1080" w:header="648" w:footer="432" w:gutter="0"/>
          <w:cols w:space="708"/>
          <w:docGrid w:linePitch="360"/>
        </w:sectPr>
      </w:pPr>
    </w:p>
    <w:p w:rsidR="00DE65A2" w:rsidRDefault="001F0FC3" w:rsidP="0085360A">
      <w:pPr>
        <w:pStyle w:val="Heading1"/>
        <w:numPr>
          <w:ilvl w:val="0"/>
          <w:numId w:val="13"/>
        </w:numPr>
      </w:pPr>
      <w:r>
        <w:lastRenderedPageBreak/>
        <w:t>NONFUNCTIONAL REQUIREMENTS</w:t>
      </w:r>
    </w:p>
    <w:p w:rsidR="001F0FC3" w:rsidRPr="001F0FC3" w:rsidRDefault="00871632" w:rsidP="001F0FC3">
      <w:pPr>
        <w:spacing w:after="200" w:line="240" w:lineRule="auto"/>
        <w:rPr>
          <w:rFonts w:eastAsia="Calibri" w:cstheme="minorHAnsi"/>
          <w:szCs w:val="24"/>
        </w:rPr>
      </w:pPr>
      <w:r>
        <w:rPr>
          <w:rFonts w:eastAsia="Calibri" w:cstheme="minorHAnsi"/>
          <w:b/>
          <w:color w:val="auto"/>
          <w:szCs w:val="24"/>
        </w:rPr>
        <w:t>7</w:t>
      </w:r>
      <w:r w:rsidR="001F0FC3" w:rsidRPr="001F0FC3">
        <w:rPr>
          <w:rFonts w:eastAsia="Calibri" w:cstheme="minorHAnsi"/>
          <w:b/>
          <w:color w:val="auto"/>
          <w:szCs w:val="24"/>
        </w:rPr>
        <w:t>.1 PERFORMANCE REQUIREMENTS</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The steps involved to perform the implementation of airline database are as listed below.</w:t>
      </w:r>
    </w:p>
    <w:p w:rsidR="001F0FC3" w:rsidRPr="001F0FC3" w:rsidRDefault="001F0FC3" w:rsidP="001F0FC3">
      <w:pPr>
        <w:spacing w:after="200" w:line="240" w:lineRule="auto"/>
        <w:rPr>
          <w:rFonts w:eastAsia="Calibri" w:cstheme="minorHAnsi"/>
          <w:b/>
          <w:szCs w:val="24"/>
        </w:rPr>
      </w:pPr>
      <w:r w:rsidRPr="001F0FC3">
        <w:rPr>
          <w:rFonts w:eastAsia="Calibri" w:cstheme="minorHAnsi"/>
          <w:b/>
          <w:color w:val="auto"/>
          <w:szCs w:val="24"/>
        </w:rPr>
        <w:t>A) E-R DIAGRAM</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The E-R Diagram constitutes a technique for representing the logical structure of a database in a pictorial manner. This analysis is then used to organize data as a relation, normalizing relation and finally obtaining a relation database.</w:t>
      </w:r>
    </w:p>
    <w:p w:rsidR="001F0FC3" w:rsidRPr="001F0FC3" w:rsidRDefault="001F0FC3" w:rsidP="0085360A">
      <w:pPr>
        <w:numPr>
          <w:ilvl w:val="0"/>
          <w:numId w:val="20"/>
        </w:numPr>
        <w:spacing w:before="0" w:after="200" w:line="240" w:lineRule="auto"/>
        <w:ind w:left="720" w:hanging="360"/>
        <w:rPr>
          <w:rFonts w:eastAsia="Calibri" w:cstheme="minorHAnsi"/>
          <w:szCs w:val="24"/>
        </w:rPr>
      </w:pPr>
      <w:r w:rsidRPr="001F0FC3">
        <w:rPr>
          <w:rFonts w:eastAsia="Calibri" w:cstheme="minorHAnsi"/>
          <w:color w:val="auto"/>
          <w:szCs w:val="24"/>
        </w:rPr>
        <w:t>ENTITIES: Which specify distinct real-world items in an application.</w:t>
      </w:r>
    </w:p>
    <w:p w:rsidR="001F0FC3" w:rsidRPr="001F0FC3" w:rsidRDefault="001F0FC3" w:rsidP="0085360A">
      <w:pPr>
        <w:numPr>
          <w:ilvl w:val="0"/>
          <w:numId w:val="20"/>
        </w:numPr>
        <w:spacing w:before="0" w:after="200" w:line="240" w:lineRule="auto"/>
        <w:ind w:left="720" w:hanging="360"/>
        <w:rPr>
          <w:rFonts w:eastAsia="Calibri" w:cstheme="minorHAnsi"/>
          <w:szCs w:val="24"/>
        </w:rPr>
      </w:pPr>
      <w:r w:rsidRPr="001F0FC3">
        <w:rPr>
          <w:rFonts w:eastAsia="Calibri" w:cstheme="minorHAnsi"/>
          <w:color w:val="auto"/>
          <w:szCs w:val="24"/>
        </w:rPr>
        <w:t>PROPERTIES/ATTRIBUTES: Which specify properties of an entity and relationships.</w:t>
      </w:r>
    </w:p>
    <w:p w:rsidR="001F0FC3" w:rsidRPr="001F0FC3" w:rsidRDefault="001F0FC3" w:rsidP="0085360A">
      <w:pPr>
        <w:numPr>
          <w:ilvl w:val="0"/>
          <w:numId w:val="20"/>
        </w:numPr>
        <w:spacing w:before="0" w:after="200" w:line="240" w:lineRule="auto"/>
        <w:ind w:left="720" w:hanging="360"/>
        <w:rPr>
          <w:rFonts w:eastAsia="Calibri" w:cstheme="minorHAnsi"/>
          <w:szCs w:val="24"/>
        </w:rPr>
      </w:pPr>
      <w:r w:rsidRPr="001F0FC3">
        <w:rPr>
          <w:rFonts w:eastAsia="Calibri" w:cstheme="minorHAnsi"/>
          <w:color w:val="auto"/>
          <w:szCs w:val="24"/>
        </w:rPr>
        <w:t>RELATIONSHIPS: Which connect entities and represent meaningful dependencies between them.</w:t>
      </w:r>
    </w:p>
    <w:p w:rsidR="001F0FC3" w:rsidRPr="001F0FC3" w:rsidRDefault="001F0FC3" w:rsidP="001F0FC3">
      <w:pPr>
        <w:spacing w:after="200" w:line="240" w:lineRule="auto"/>
        <w:rPr>
          <w:rFonts w:eastAsia="Calibri" w:cstheme="minorHAnsi"/>
          <w:szCs w:val="24"/>
        </w:rPr>
      </w:pPr>
    </w:p>
    <w:p w:rsidR="001F0FC3" w:rsidRPr="001F0FC3" w:rsidRDefault="001F0FC3" w:rsidP="001F0FC3">
      <w:pPr>
        <w:spacing w:after="200" w:line="240" w:lineRule="auto"/>
        <w:rPr>
          <w:rFonts w:eastAsia="Calibri" w:cstheme="minorHAnsi"/>
          <w:szCs w:val="24"/>
        </w:rPr>
      </w:pPr>
      <w:r w:rsidRPr="001F0FC3">
        <w:rPr>
          <w:rFonts w:cstheme="minorHAnsi"/>
          <w:szCs w:val="24"/>
        </w:rPr>
        <w:object w:dxaOrig="7964" w:dyaOrig="5265">
          <v:rect id="rectole0000000002" o:spid="_x0000_i1027" style="width:398.5pt;height:263.7pt" o:ole="" o:preferrelative="t" stroked="f">
            <v:imagedata r:id="rId24" o:title=""/>
          </v:rect>
          <o:OLEObject Type="Embed" ProgID="StaticMetafile" ShapeID="rectole0000000002" DrawAspect="Content" ObjectID="_1619148649" r:id="rId25"/>
        </w:object>
      </w:r>
    </w:p>
    <w:p w:rsidR="001F0FC3" w:rsidRPr="001F0FC3" w:rsidRDefault="001F0FC3" w:rsidP="001F0FC3">
      <w:pPr>
        <w:spacing w:after="200" w:line="240" w:lineRule="auto"/>
        <w:rPr>
          <w:rFonts w:eastAsia="Calibri" w:cstheme="minorHAnsi"/>
          <w:szCs w:val="24"/>
        </w:rPr>
      </w:pPr>
      <w:r w:rsidRPr="001F0FC3">
        <w:rPr>
          <w:rFonts w:eastAsia="Calibri" w:cstheme="minorHAnsi"/>
          <w:b/>
          <w:color w:val="auto"/>
          <w:szCs w:val="24"/>
        </w:rPr>
        <w:t>B) NORMALIZATION:</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The basic objective of normalization is to reduce redundancy which means that information is to be stored only once. Storing information several times leads to wastage of storage space and increase in the total size of the data stored.</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lastRenderedPageBreak/>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1F0FC3" w:rsidRPr="001F0FC3" w:rsidRDefault="001F0FC3" w:rsidP="001F0FC3">
      <w:pPr>
        <w:spacing w:after="200" w:line="240" w:lineRule="auto"/>
        <w:rPr>
          <w:rFonts w:eastAsia="Calibri" w:cstheme="minorHAnsi"/>
          <w:szCs w:val="24"/>
        </w:rPr>
      </w:pPr>
    </w:p>
    <w:p w:rsidR="001F0FC3" w:rsidRPr="001F0FC3" w:rsidRDefault="00871632" w:rsidP="001F0FC3">
      <w:pPr>
        <w:spacing w:after="200" w:line="240" w:lineRule="auto"/>
        <w:rPr>
          <w:rFonts w:eastAsia="Calibri" w:cstheme="minorHAnsi"/>
          <w:szCs w:val="24"/>
        </w:rPr>
      </w:pPr>
      <w:r>
        <w:rPr>
          <w:rFonts w:eastAsia="Calibri" w:cstheme="minorHAnsi"/>
          <w:b/>
          <w:color w:val="auto"/>
          <w:szCs w:val="24"/>
        </w:rPr>
        <w:t>7</w:t>
      </w:r>
      <w:r w:rsidR="001F0FC3" w:rsidRPr="001F0FC3">
        <w:rPr>
          <w:rFonts w:eastAsia="Calibri" w:cstheme="minorHAnsi"/>
          <w:b/>
          <w:color w:val="auto"/>
          <w:szCs w:val="24"/>
        </w:rPr>
        <w:t>.2 SAFETY REQUIREMENTS</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1F0FC3" w:rsidRPr="001F0FC3" w:rsidRDefault="001F0FC3" w:rsidP="001F0FC3">
      <w:pPr>
        <w:spacing w:after="200" w:line="240" w:lineRule="auto"/>
        <w:rPr>
          <w:rFonts w:eastAsia="Calibri" w:cstheme="minorHAnsi"/>
          <w:szCs w:val="24"/>
        </w:rPr>
      </w:pPr>
    </w:p>
    <w:p w:rsidR="001F0FC3" w:rsidRPr="001F0FC3" w:rsidRDefault="00871632" w:rsidP="001F0FC3">
      <w:pPr>
        <w:spacing w:after="200" w:line="240" w:lineRule="auto"/>
        <w:rPr>
          <w:rFonts w:eastAsia="Calibri" w:cstheme="minorHAnsi"/>
          <w:szCs w:val="24"/>
        </w:rPr>
      </w:pPr>
      <w:r>
        <w:rPr>
          <w:rFonts w:eastAsia="Calibri" w:cstheme="minorHAnsi"/>
          <w:b/>
          <w:color w:val="auto"/>
          <w:szCs w:val="24"/>
        </w:rPr>
        <w:t>7</w:t>
      </w:r>
      <w:r w:rsidR="001F0FC3" w:rsidRPr="001F0FC3">
        <w:rPr>
          <w:rFonts w:eastAsia="Calibri" w:cstheme="minorHAnsi"/>
          <w:b/>
          <w:color w:val="auto"/>
          <w:szCs w:val="24"/>
        </w:rPr>
        <w:t>.3 SECURITY REQUIREMENTS</w:t>
      </w:r>
    </w:p>
    <w:p w:rsidR="001F0FC3" w:rsidRPr="001F0FC3" w:rsidRDefault="001F0FC3" w:rsidP="001F0FC3">
      <w:pPr>
        <w:spacing w:after="200" w:line="240" w:lineRule="auto"/>
        <w:rPr>
          <w:rFonts w:eastAsia="Calibri" w:cstheme="minorHAnsi"/>
          <w:szCs w:val="24"/>
        </w:rPr>
      </w:pPr>
      <w:r w:rsidRPr="001F0FC3">
        <w:rPr>
          <w:rFonts w:eastAsia="Calibri" w:cstheme="minorHAnsi"/>
          <w:color w:val="auto"/>
          <w:szCs w:val="24"/>
        </w:rPr>
        <w:t>Security systems need database storage just like many other applications. However, the special requirements of the security market mean that vendors must choose their database partner carefully.</w:t>
      </w:r>
    </w:p>
    <w:p w:rsidR="001F0FC3" w:rsidRPr="001F0FC3" w:rsidRDefault="001F0FC3" w:rsidP="001F0FC3">
      <w:pPr>
        <w:spacing w:after="200" w:line="240" w:lineRule="auto"/>
        <w:rPr>
          <w:rFonts w:eastAsia="Calibri" w:cstheme="minorHAnsi"/>
          <w:szCs w:val="24"/>
        </w:rPr>
      </w:pPr>
    </w:p>
    <w:p w:rsidR="001F0FC3" w:rsidRPr="001F0FC3" w:rsidRDefault="00871632" w:rsidP="001F0FC3">
      <w:pPr>
        <w:spacing w:after="200" w:line="240" w:lineRule="auto"/>
        <w:rPr>
          <w:rFonts w:eastAsia="Calibri" w:cstheme="minorHAnsi"/>
          <w:szCs w:val="24"/>
        </w:rPr>
      </w:pPr>
      <w:r>
        <w:rPr>
          <w:rFonts w:eastAsia="Calibri" w:cstheme="minorHAnsi"/>
          <w:b/>
          <w:color w:val="auto"/>
          <w:szCs w:val="24"/>
        </w:rPr>
        <w:t>7</w:t>
      </w:r>
      <w:r w:rsidR="001F0FC3" w:rsidRPr="001F0FC3">
        <w:rPr>
          <w:rFonts w:eastAsia="Calibri" w:cstheme="minorHAnsi"/>
          <w:b/>
          <w:color w:val="auto"/>
          <w:szCs w:val="24"/>
        </w:rPr>
        <w:t>.4 SOFTWARE QUALITY ATTRIBUTES</w:t>
      </w:r>
    </w:p>
    <w:p w:rsidR="001F0FC3" w:rsidRPr="001F0FC3" w:rsidRDefault="001F0FC3" w:rsidP="0085360A">
      <w:pPr>
        <w:numPr>
          <w:ilvl w:val="0"/>
          <w:numId w:val="21"/>
        </w:numPr>
        <w:spacing w:before="0" w:after="200" w:line="240" w:lineRule="auto"/>
        <w:ind w:left="720" w:hanging="360"/>
        <w:rPr>
          <w:rFonts w:eastAsia="Calibri" w:cstheme="minorHAnsi"/>
          <w:szCs w:val="24"/>
        </w:rPr>
      </w:pPr>
      <w:r w:rsidRPr="001F0FC3">
        <w:rPr>
          <w:rFonts w:eastAsia="Calibri" w:cstheme="minorHAnsi"/>
          <w:color w:val="auto"/>
          <w:szCs w:val="24"/>
        </w:rPr>
        <w:t>AVAILABILITY: The flight should be available on the specified date and specified time as many customers are doing advance reservations.</w:t>
      </w:r>
    </w:p>
    <w:p w:rsidR="001F0FC3" w:rsidRPr="001F0FC3" w:rsidRDefault="001F0FC3" w:rsidP="0085360A">
      <w:pPr>
        <w:numPr>
          <w:ilvl w:val="0"/>
          <w:numId w:val="21"/>
        </w:numPr>
        <w:spacing w:before="0" w:after="200" w:line="240" w:lineRule="auto"/>
        <w:ind w:left="720" w:hanging="360"/>
        <w:rPr>
          <w:rFonts w:eastAsia="Calibri" w:cstheme="minorHAnsi"/>
          <w:szCs w:val="24"/>
        </w:rPr>
      </w:pPr>
      <w:r w:rsidRPr="001F0FC3">
        <w:rPr>
          <w:rFonts w:eastAsia="Calibri" w:cstheme="minorHAnsi"/>
          <w:color w:val="auto"/>
          <w:szCs w:val="24"/>
        </w:rPr>
        <w:t>CORRECTNESS: The flight should reach start from correct start terminal and should reach the correct destination.</w:t>
      </w:r>
    </w:p>
    <w:p w:rsidR="001F0FC3" w:rsidRPr="001F0FC3" w:rsidRDefault="001F0FC3" w:rsidP="0085360A">
      <w:pPr>
        <w:numPr>
          <w:ilvl w:val="0"/>
          <w:numId w:val="21"/>
        </w:numPr>
        <w:spacing w:before="0" w:after="200" w:line="240" w:lineRule="auto"/>
        <w:ind w:left="720" w:hanging="360"/>
        <w:rPr>
          <w:rFonts w:eastAsia="Calibri" w:cstheme="minorHAnsi"/>
          <w:szCs w:val="24"/>
        </w:rPr>
      </w:pPr>
      <w:r w:rsidRPr="001F0FC3">
        <w:rPr>
          <w:rFonts w:eastAsia="Calibri" w:cstheme="minorHAnsi"/>
          <w:color w:val="auto"/>
          <w:szCs w:val="24"/>
        </w:rPr>
        <w:t>MAINTAINABILITY: The administrators and flight in chargers should maintain correct schedules of flights.</w:t>
      </w:r>
    </w:p>
    <w:p w:rsidR="001F0FC3" w:rsidRPr="001F0FC3" w:rsidRDefault="001F0FC3" w:rsidP="0085360A">
      <w:pPr>
        <w:numPr>
          <w:ilvl w:val="0"/>
          <w:numId w:val="21"/>
        </w:numPr>
        <w:spacing w:before="0" w:after="200" w:line="240" w:lineRule="auto"/>
        <w:ind w:left="720" w:hanging="360"/>
        <w:rPr>
          <w:rFonts w:eastAsia="Calibri" w:cstheme="minorHAnsi"/>
          <w:szCs w:val="24"/>
        </w:rPr>
      </w:pPr>
      <w:r w:rsidRPr="001F0FC3">
        <w:rPr>
          <w:rFonts w:eastAsia="Calibri" w:cstheme="minorHAnsi"/>
          <w:color w:val="auto"/>
          <w:szCs w:val="24"/>
        </w:rPr>
        <w:t>USABILITY: The flight schedules should satisfy a maximum number of customers needs.</w:t>
      </w:r>
    </w:p>
    <w:p w:rsidR="001F0FC3" w:rsidRPr="001F0FC3" w:rsidRDefault="001F0FC3" w:rsidP="001F0FC3">
      <w:pPr>
        <w:spacing w:after="200" w:line="276" w:lineRule="auto"/>
        <w:rPr>
          <w:rFonts w:eastAsia="Calibri" w:cstheme="minorHAnsi"/>
          <w:szCs w:val="24"/>
        </w:rPr>
      </w:pPr>
    </w:p>
    <w:p w:rsidR="00026EAE" w:rsidRDefault="00026EAE" w:rsidP="001F0FC3"/>
    <w:p w:rsidR="00026EAE" w:rsidRDefault="00026EAE" w:rsidP="00026EAE">
      <w:pPr>
        <w:pStyle w:val="ListBullet"/>
        <w:numPr>
          <w:ilvl w:val="0"/>
          <w:numId w:val="0"/>
        </w:numPr>
        <w:ind w:left="340" w:hanging="340"/>
        <w:sectPr w:rsidR="00026EAE" w:rsidSect="0092125E">
          <w:pgSz w:w="12240" w:h="15840" w:code="1"/>
          <w:pgMar w:top="2160" w:right="1080" w:bottom="720" w:left="1080" w:header="648" w:footer="432" w:gutter="0"/>
          <w:cols w:space="708"/>
          <w:docGrid w:linePitch="360"/>
        </w:sectPr>
      </w:pPr>
    </w:p>
    <w:p w:rsidR="00AE28D4" w:rsidRDefault="00AE28D4" w:rsidP="00AE28D4">
      <w:pPr>
        <w:pStyle w:val="Heading1"/>
        <w:numPr>
          <w:ilvl w:val="0"/>
          <w:numId w:val="13"/>
        </w:numPr>
      </w:pPr>
      <w:r>
        <w:rPr>
          <w:noProof/>
        </w:rPr>
        <w:lastRenderedPageBreak/>
        <w:drawing>
          <wp:anchor distT="0" distB="0" distL="114300" distR="114300" simplePos="0" relativeHeight="251658240" behindDoc="0" locked="0" layoutInCell="1" allowOverlap="1" wp14:anchorId="50FF719A" wp14:editId="72B607E5">
            <wp:simplePos x="0" y="0"/>
            <wp:positionH relativeFrom="page">
              <wp:align>left</wp:align>
            </wp:positionH>
            <wp:positionV relativeFrom="paragraph">
              <wp:posOffset>-228600</wp:posOffset>
            </wp:positionV>
            <wp:extent cx="7324090" cy="8282149"/>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26">
                      <a:extLst>
                        <a:ext uri="{28A0092B-C50C-407E-A947-70E740481C1C}">
                          <a14:useLocalDpi xmlns:a14="http://schemas.microsoft.com/office/drawing/2010/main" val="0"/>
                        </a:ext>
                      </a:extLst>
                    </a:blip>
                    <a:stretch>
                      <a:fillRect/>
                    </a:stretch>
                  </pic:blipFill>
                  <pic:spPr>
                    <a:xfrm>
                      <a:off x="0" y="0"/>
                      <a:ext cx="7324090" cy="8282149"/>
                    </a:xfrm>
                    <a:prstGeom prst="rect">
                      <a:avLst/>
                    </a:prstGeom>
                  </pic:spPr>
                </pic:pic>
              </a:graphicData>
            </a:graphic>
            <wp14:sizeRelH relativeFrom="page">
              <wp14:pctWidth>0</wp14:pctWidth>
            </wp14:sizeRelH>
            <wp14:sizeRelV relativeFrom="page">
              <wp14:pctHeight>0</wp14:pctHeight>
            </wp14:sizeRelV>
          </wp:anchor>
        </w:drawing>
      </w:r>
    </w:p>
    <w:p w:rsidR="00B37B3B" w:rsidRPr="00AE28D4" w:rsidRDefault="00B37B3B" w:rsidP="00AE28D4">
      <w:pPr>
        <w:sectPr w:rsidR="00B37B3B" w:rsidRPr="00AE28D4" w:rsidSect="0092125E">
          <w:pgSz w:w="12240" w:h="15840" w:code="1"/>
          <w:pgMar w:top="2160" w:right="1080" w:bottom="720" w:left="1080" w:header="648" w:footer="432" w:gutter="0"/>
          <w:cols w:space="708"/>
          <w:docGrid w:linePitch="360"/>
        </w:sectPr>
      </w:pPr>
    </w:p>
    <w:bookmarkEnd w:id="0"/>
    <w:p w:rsidR="00BD0C60" w:rsidRPr="0090206C" w:rsidRDefault="00BD0C60" w:rsidP="00AE28D4">
      <w:pPr>
        <w:pStyle w:val="ListBullet"/>
        <w:numPr>
          <w:ilvl w:val="0"/>
          <w:numId w:val="0"/>
        </w:numPr>
      </w:pPr>
    </w:p>
    <w:sectPr w:rsidR="00BD0C60" w:rsidRPr="0090206C" w:rsidSect="00495909">
      <w:footerReference w:type="default" r:id="rId27"/>
      <w:footerReference w:type="first" r:id="rId28"/>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E40" w:rsidRDefault="00D74E40" w:rsidP="005A20E2">
      <w:pPr>
        <w:spacing w:after="0"/>
      </w:pPr>
      <w:r>
        <w:separator/>
      </w:r>
    </w:p>
    <w:p w:rsidR="00D74E40" w:rsidRDefault="00D74E40"/>
    <w:p w:rsidR="00D74E40" w:rsidRDefault="00D74E40" w:rsidP="009B4773"/>
    <w:p w:rsidR="00D74E40" w:rsidRDefault="00D74E40" w:rsidP="00513832"/>
  </w:endnote>
  <w:endnote w:type="continuationSeparator" w:id="0">
    <w:p w:rsidR="00D74E40" w:rsidRDefault="00D74E40" w:rsidP="005A20E2">
      <w:pPr>
        <w:spacing w:after="0"/>
      </w:pPr>
      <w:r>
        <w:continuationSeparator/>
      </w:r>
    </w:p>
    <w:p w:rsidR="00D74E40" w:rsidRDefault="00D74E40"/>
    <w:p w:rsidR="00D74E40" w:rsidRDefault="00D74E40" w:rsidP="009B4773"/>
    <w:p w:rsidR="00D74E40" w:rsidRDefault="00D74E40"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rsidR="00DD705F" w:rsidRDefault="00DD705F"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79032"/>
      <w:docPartObj>
        <w:docPartGallery w:val="Page Numbers (Bottom of Page)"/>
        <w:docPartUnique/>
      </w:docPartObj>
    </w:sdtPr>
    <w:sdtEndPr>
      <w:rPr>
        <w:noProof/>
      </w:rPr>
    </w:sdtEndPr>
    <w:sdtContent>
      <w:sdt>
        <w:sdtPr>
          <w:id w:val="1011107972"/>
          <w:docPartObj>
            <w:docPartGallery w:val="Page Numbers (Bottom of Page)"/>
            <w:docPartUnique/>
          </w:docPartObj>
        </w:sdtPr>
        <w:sdtEndPr>
          <w:rPr>
            <w:noProof/>
          </w:rPr>
        </w:sdtEndPr>
        <w:sdtContent>
          <w:p w:rsidR="00DD705F" w:rsidRDefault="00DD705F" w:rsidP="00D94688">
            <w:pPr>
              <w:pStyle w:val="Footer"/>
              <w:jc w:val="right"/>
            </w:pPr>
            <w:r w:rsidRPr="002135FB">
              <w:fldChar w:fldCharType="begin"/>
            </w:r>
            <w:r w:rsidRPr="002135FB">
              <w:instrText xml:space="preserve"> PAGE   \* MERGEFORMAT </w:instrText>
            </w:r>
            <w:r w:rsidRPr="002135FB">
              <w:fldChar w:fldCharType="separate"/>
            </w:r>
            <w:r w:rsidR="007D07AE">
              <w:rPr>
                <w:noProof/>
              </w:rPr>
              <w:t>ii</w:t>
            </w:r>
            <w:r w:rsidRPr="002135FB">
              <w:rPr>
                <w:noProof/>
              </w:rPr>
              <w:fldChar w:fldCharType="end"/>
            </w:r>
          </w:p>
        </w:sdtContent>
      </w:sdt>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05F" w:rsidRPr="00F8411A" w:rsidRDefault="00A06898" w:rsidP="00A06898">
    <w:pPr>
      <w:pStyle w:val="Footer"/>
      <w:tabs>
        <w:tab w:val="left" w:pos="2703"/>
      </w:tabs>
    </w:pPr>
    <w:r>
      <w:t>Friday, May 10, 2019</w:t>
    </w:r>
    <w:r>
      <w:tab/>
    </w:r>
    <w:r w:rsidR="00DD705F" w:rsidRPr="00F8411A">
      <w:fldChar w:fldCharType="begin"/>
    </w:r>
    <w:r w:rsidR="00DD705F" w:rsidRPr="00F8411A">
      <w:instrText xml:space="preserve"> PAGE   \* MERGEFORMAT </w:instrText>
    </w:r>
    <w:r w:rsidR="00DD705F" w:rsidRPr="00F8411A">
      <w:fldChar w:fldCharType="separate"/>
    </w:r>
    <w:r w:rsidR="007D07AE">
      <w:rPr>
        <w:noProof/>
      </w:rPr>
      <w:t>4</w:t>
    </w:r>
    <w:r w:rsidR="00DD705F" w:rsidRPr="00F8411A">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8464971"/>
      <w:docPartObj>
        <w:docPartGallery w:val="Page Numbers (Bottom of Page)"/>
        <w:docPartUnique/>
      </w:docPartObj>
    </w:sdtPr>
    <w:sdtEndPr>
      <w:rPr>
        <w:noProof/>
      </w:rPr>
    </w:sdtEndPr>
    <w:sdtContent>
      <w:sdt>
        <w:sdtPr>
          <w:id w:val="-1849629864"/>
          <w:docPartObj>
            <w:docPartGallery w:val="Page Numbers (Bottom of Page)"/>
            <w:docPartUnique/>
          </w:docPartObj>
        </w:sdtPr>
        <w:sdtEndPr>
          <w:rPr>
            <w:noProof/>
          </w:rPr>
        </w:sdtEndPr>
        <w:sdtContent>
          <w:p w:rsidR="00DD705F" w:rsidRDefault="00DD705F" w:rsidP="00F8411A">
            <w:pPr>
              <w:pStyle w:val="Footer"/>
            </w:pPr>
            <w:r w:rsidRPr="002135FB">
              <w:t>January 24, 20</w:t>
            </w:r>
            <w:r>
              <w:t>XX</w:t>
            </w:r>
            <w:r w:rsidRPr="002135FB">
              <w:rPr>
                <w:lang w:val="ru-RU"/>
              </w:rPr>
              <w:t xml:space="preserve">                                                  </w:t>
            </w:r>
            <w:r>
              <w:rPr>
                <w:lang w:val="ru-RU"/>
              </w:rPr>
              <w:t xml:space="preserve">                  </w:t>
            </w:r>
            <w:r w:rsidRPr="002135FB">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rsidR="00DD705F" w:rsidRDefault="00D74E40" w:rsidP="00F8411A">
        <w:pPr>
          <w:pStyle w:val="Footer"/>
          <w:rPr>
            <w:noProof/>
          </w:rPr>
        </w:pP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05F" w:rsidRPr="00F8411A" w:rsidRDefault="00D74E40" w:rsidP="00F8411A">
    <w:pPr>
      <w:pStyle w:val="Footer"/>
    </w:pPr>
    <w:sdt>
      <w:sdtPr>
        <w:alias w:val="Report Date"/>
        <w:tag w:val=""/>
        <w:id w:val="1354236724"/>
        <w:placeholder>
          <w:docPart w:val="CA9DA5C9CAB54D628E5D578F3849BAF4"/>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DD705F" w:rsidRPr="00F8411A">
          <w:rPr>
            <w:rStyle w:val="PlaceholderText"/>
            <w:color w:val="595959" w:themeColor="text1" w:themeTint="A6"/>
          </w:rPr>
          <w:t>Report Date</w:t>
        </w:r>
      </w:sdtContent>
    </w:sdt>
    <w:r w:rsidR="00DD705F" w:rsidRPr="00F8411A">
      <w:tab/>
    </w:r>
    <w:r w:rsidR="00DD705F" w:rsidRPr="00F8411A">
      <w:fldChar w:fldCharType="begin"/>
    </w:r>
    <w:r w:rsidR="00DD705F" w:rsidRPr="00F8411A">
      <w:instrText xml:space="preserve"> PAGE   \* MERGEFORMAT </w:instrText>
    </w:r>
    <w:r w:rsidR="00DD705F" w:rsidRPr="00F8411A">
      <w:fldChar w:fldCharType="separate"/>
    </w:r>
    <w:r w:rsidR="007D07AE">
      <w:rPr>
        <w:noProof/>
      </w:rPr>
      <w:t>14</w:t>
    </w:r>
    <w:r w:rsidR="00DD705F" w:rsidRPr="00F8411A">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rsidR="00DD705F" w:rsidRDefault="00DD705F"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rsidR="00DD705F" w:rsidRDefault="00D74E40"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E40" w:rsidRDefault="00D74E40" w:rsidP="005A20E2">
      <w:pPr>
        <w:spacing w:after="0"/>
      </w:pPr>
      <w:r>
        <w:separator/>
      </w:r>
    </w:p>
    <w:p w:rsidR="00D74E40" w:rsidRDefault="00D74E40"/>
    <w:p w:rsidR="00D74E40" w:rsidRDefault="00D74E40" w:rsidP="009B4773"/>
    <w:p w:rsidR="00D74E40" w:rsidRDefault="00D74E40" w:rsidP="00513832"/>
  </w:footnote>
  <w:footnote w:type="continuationSeparator" w:id="0">
    <w:p w:rsidR="00D74E40" w:rsidRDefault="00D74E40" w:rsidP="005A20E2">
      <w:pPr>
        <w:spacing w:after="0"/>
      </w:pPr>
      <w:r>
        <w:continuationSeparator/>
      </w:r>
    </w:p>
    <w:p w:rsidR="00D74E40" w:rsidRDefault="00D74E40"/>
    <w:p w:rsidR="00D74E40" w:rsidRDefault="00D74E40" w:rsidP="009B4773"/>
    <w:p w:rsidR="00D74E40" w:rsidRDefault="00D74E40" w:rsidP="0051383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05F" w:rsidRDefault="00974DCB" w:rsidP="005A20E2">
    <w:pPr>
      <w:pStyle w:val="Header"/>
      <w:tabs>
        <w:tab w:val="clear" w:pos="9689"/>
        <w:tab w:val="right" w:pos="11057"/>
      </w:tabs>
      <w:ind w:left="-1134" w:right="-1085"/>
    </w:pPr>
    <w:r>
      <w:rPr>
        <w:noProof/>
      </w:rPr>
      <w:drawing>
        <wp:anchor distT="0" distB="0" distL="114300" distR="114300" simplePos="0" relativeHeight="251670528" behindDoc="1" locked="0" layoutInCell="1" allowOverlap="1" wp14:anchorId="6AB477EE" wp14:editId="2869DE52">
          <wp:simplePos x="0" y="0"/>
          <wp:positionH relativeFrom="page">
            <wp:posOffset>-4890977</wp:posOffset>
          </wp:positionH>
          <wp:positionV relativeFrom="page">
            <wp:align>top</wp:align>
          </wp:positionV>
          <wp:extent cx="14161008" cy="10111563"/>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ttyImages-731742045_super.jpg"/>
                  <pic:cNvPicPr preferRelativeResize="0"/>
                </pic:nvPicPr>
                <pic:blipFill>
                  <a:blip r:embed="rId1">
                    <a:extLst>
                      <a:ext uri="{28A0092B-C50C-407E-A947-70E740481C1C}">
                        <a14:useLocalDpi xmlns:a14="http://schemas.microsoft.com/office/drawing/2010/main" val="0"/>
                      </a:ext>
                    </a:extLst>
                  </a:blip>
                  <a:stretch>
                    <a:fillRect/>
                  </a:stretch>
                </pic:blipFill>
                <pic:spPr bwMode="auto">
                  <a:xfrm>
                    <a:off x="0" y="0"/>
                    <a:ext cx="14170039" cy="101180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D705F" w:rsidRDefault="00DD705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05F" w:rsidRDefault="00DD705F">
    <w:r>
      <w:rPr>
        <w:noProof/>
      </w:rPr>
      <w:drawing>
        <wp:anchor distT="0" distB="0" distL="114300" distR="114300" simplePos="0" relativeHeight="251675648" behindDoc="1" locked="0" layoutInCell="1" allowOverlap="1">
          <wp:simplePos x="0" y="0"/>
          <wp:positionH relativeFrom="page">
            <wp:posOffset>-1669312</wp:posOffset>
          </wp:positionH>
          <wp:positionV relativeFrom="page">
            <wp:align>bottom</wp:align>
          </wp:positionV>
          <wp:extent cx="5493686" cy="1084520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a:blip r:embed="rId1">
                    <a:extLst>
                      <a:ext uri="{28A0092B-C50C-407E-A947-70E740481C1C}">
                        <a14:useLocalDpi xmlns:a14="http://schemas.microsoft.com/office/drawing/2010/main" val="0"/>
                      </a:ext>
                    </a:extLst>
                  </a:blip>
                  <a:stretch>
                    <a:fillRect/>
                  </a:stretch>
                </pic:blipFill>
                <pic:spPr bwMode="auto">
                  <a:xfrm flipH="1">
                    <a:off x="0" y="0"/>
                    <a:ext cx="5493686" cy="108452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05F" w:rsidRDefault="00D74E40" w:rsidP="0003123C">
    <w:pPr>
      <w:pStyle w:val="Header"/>
      <w:spacing w:before="0"/>
    </w:pPr>
    <w:sdt>
      <w:sdtPr>
        <w:rPr>
          <w:rStyle w:val="SubtleEmphasis"/>
        </w:rPr>
        <w:alias w:val="Title"/>
        <w:tag w:val=""/>
        <w:id w:val="765043345"/>
        <w:placeholder>
          <w:docPart w:val="15677D418F904AC6AC6E3E5A148AD744"/>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SubtleEmphasis"/>
        </w:rPr>
      </w:sdtEndPr>
      <w:sdtContent>
        <w:r w:rsidR="00DD705F">
          <w:rPr>
            <w:rStyle w:val="SubtleEmphasis"/>
          </w:rPr>
          <w:t>SOFTWARE</w:t>
        </w:r>
      </w:sdtContent>
    </w:sdt>
    <w:r w:rsidR="00DD705F">
      <w:rPr>
        <w:rStyle w:val="SubtleEmphasis"/>
      </w:rPr>
      <w:t xml:space="preserve"> </w:t>
    </w:r>
    <w:sdt>
      <w:sdtPr>
        <w:rPr>
          <w:rFonts w:asciiTheme="majorHAnsi" w:hAnsiTheme="majorHAnsi"/>
          <w:b/>
          <w:color w:val="107082" w:themeColor="accent2"/>
          <w:sz w:val="28"/>
        </w:rPr>
        <w:alias w:val="Title 2"/>
        <w:tag w:val=""/>
        <w:id w:val="11505714"/>
        <w:placeholder>
          <w:docPart w:val="F44B8E578F1241D496582AF343C2FFEC"/>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D14A1">
          <w:rPr>
            <w:rFonts w:asciiTheme="majorHAnsi" w:hAnsiTheme="majorHAnsi"/>
            <w:b/>
            <w:color w:val="107082" w:themeColor="accent2"/>
            <w:sz w:val="28"/>
          </w:rPr>
          <w:t>SPECIFICATION REQUIREMENT FOR</w:t>
        </w:r>
      </w:sdtContent>
    </w:sdt>
    <w:r w:rsidR="00DD705F">
      <w:rPr>
        <w:rStyle w:val="SubtleEmphasis"/>
      </w:rPr>
      <w:br/>
    </w:r>
    <w:sdt>
      <w:sdtPr>
        <w:rPr>
          <w:rStyle w:val="Emphasis"/>
        </w:rPr>
        <w:alias w:val="Subtitle"/>
        <w:tag w:val=""/>
        <w:id w:val="732664729"/>
        <w:placeholder>
          <w:docPart w:val="56FDF60DBF714EB2AE1DF9AD4C202B3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rPr>
          <w:rStyle w:val="Emphasis"/>
        </w:rPr>
      </w:sdtEndPr>
      <w:sdtContent>
        <w:r w:rsidR="00DD705F">
          <w:rPr>
            <w:rStyle w:val="Emphasis"/>
          </w:rPr>
          <w:t>FLIGHT MANAGEMENT SYSTEM</w:t>
        </w:r>
      </w:sdtContent>
    </w:sdt>
    <w:r w:rsidR="00DD705F">
      <w:rPr>
        <w:noProof/>
      </w:rPr>
      <mc:AlternateContent>
        <mc:Choice Requires="wps">
          <w:drawing>
            <wp:anchor distT="45720" distB="45720" distL="114300" distR="114300" simplePos="0" relativeHeight="251692032" behindDoc="1" locked="0" layoutInCell="1" allowOverlap="1" wp14:anchorId="5995EEE9" wp14:editId="67FB48DE">
              <wp:simplePos x="0" y="0"/>
              <wp:positionH relativeFrom="page">
                <wp:align>center</wp:align>
              </wp:positionH>
              <wp:positionV relativeFrom="page">
                <wp:align>top</wp:align>
              </wp:positionV>
              <wp:extent cx="10058400" cy="1143000"/>
              <wp:effectExtent l="0" t="0" r="0" b="0"/>
              <wp:wrapNone/>
              <wp:docPr id="192" name="Text Box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rsidR="00DD705F" w:rsidRDefault="00DD705F"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995EEE9" id="_x0000_t202" coordsize="21600,21600" o:spt="202" path="m,l,21600r21600,l21600,xe">
              <v:stroke joinstyle="miter"/>
              <v:path gradientshapeok="t" o:connecttype="rect"/>
            </v:shapetype>
            <v:shape id="Text Box 2" o:spid="_x0000_s1026" type="#_x0000_t202" style="position:absolute;margin-left:0;margin-top:0;width:11in;height:90pt;z-index:-25162444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" fillcolor="#f0cda1" stroked="f">
              <v:fill opacity="32896f"/>
              <v:textbox inset="20mm,8mm">
                <w:txbxContent>
                  <w:p w:rsidR="00DD705F" w:rsidRDefault="00DD705F" w:rsidP="0003123C"/>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05F" w:rsidRDefault="00D74E40" w:rsidP="0003123C">
    <w:pPr>
      <w:pStyle w:val="Header"/>
      <w:spacing w:before="0"/>
    </w:pPr>
    <w:sdt>
      <w:sdtPr>
        <w:rPr>
          <w:rStyle w:val="SubtleEmphasis"/>
        </w:rPr>
        <w:alias w:val="Title"/>
        <w:tag w:val=""/>
        <w:id w:val="-1095162118"/>
        <w:placeholder>
          <w:docPart w:val="106A8E3612664E0292C18C7FCD2E82B8"/>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SubtleEmphasis"/>
        </w:rPr>
      </w:sdtEndPr>
      <w:sdtContent>
        <w:r w:rsidR="00DD705F">
          <w:rPr>
            <w:rStyle w:val="SubtleEmphasis"/>
          </w:rPr>
          <w:t>SOFTWARE</w:t>
        </w:r>
      </w:sdtContent>
    </w:sdt>
    <w:r w:rsidR="00DD705F">
      <w:rPr>
        <w:rStyle w:val="SubtleEmphasis"/>
      </w:rPr>
      <w:t xml:space="preserve"> </w:t>
    </w:r>
    <w:sdt>
      <w:sdtPr>
        <w:rPr>
          <w:rFonts w:asciiTheme="majorHAnsi" w:hAnsiTheme="majorHAnsi"/>
          <w:b/>
          <w:color w:val="107082" w:themeColor="accent2"/>
          <w:sz w:val="28"/>
        </w:rPr>
        <w:alias w:val="Title 2"/>
        <w:tag w:val=""/>
        <w:id w:val="-2051522880"/>
        <w:placeholder>
          <w:docPart w:val="8D14B697F0D8451AA3860CE2EF9DB7E3"/>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D14A1">
          <w:rPr>
            <w:rFonts w:asciiTheme="majorHAnsi" w:hAnsiTheme="majorHAnsi"/>
            <w:b/>
            <w:color w:val="107082" w:themeColor="accent2"/>
            <w:sz w:val="28"/>
          </w:rPr>
          <w:t>SPECIFICATION REQUIREMENT FOR</w:t>
        </w:r>
      </w:sdtContent>
    </w:sdt>
    <w:r w:rsidR="00DD705F">
      <w:rPr>
        <w:rStyle w:val="SubtleEmphasis"/>
      </w:rPr>
      <w:br/>
    </w:r>
    <w:sdt>
      <w:sdtPr>
        <w:rPr>
          <w:rStyle w:val="Emphasis"/>
        </w:rPr>
        <w:alias w:val="Subtitle"/>
        <w:tag w:val=""/>
        <w:id w:val="-1846929511"/>
        <w:placeholder>
          <w:docPart w:val="DD4A4EB2893C48C8B9AF6FA5C190C8A4"/>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rPr>
          <w:rStyle w:val="Emphasis"/>
        </w:rPr>
      </w:sdtEndPr>
      <w:sdtContent>
        <w:r w:rsidR="00DD705F">
          <w:rPr>
            <w:rStyle w:val="Emphasis"/>
          </w:rPr>
          <w:t>FLIGHT MANAGEMENT SYSTEM</w:t>
        </w:r>
      </w:sdtContent>
    </w:sdt>
    <w:r w:rsidR="00DD705F">
      <w:rPr>
        <w:noProof/>
      </w:rPr>
      <mc:AlternateContent>
        <mc:Choice Requires="wps">
          <w:drawing>
            <wp:anchor distT="45720" distB="45720" distL="114300" distR="114300" simplePos="0" relativeHeight="251674624" behindDoc="1" locked="0" layoutInCell="1" allowOverlap="1" wp14:anchorId="39D75094" wp14:editId="143B1FED">
              <wp:simplePos x="0" y="0"/>
              <wp:positionH relativeFrom="page">
                <wp:align>center</wp:align>
              </wp:positionH>
              <wp:positionV relativeFrom="page">
                <wp:align>top</wp:align>
              </wp:positionV>
              <wp:extent cx="10058400" cy="1143000"/>
              <wp:effectExtent l="0" t="0" r="0" b="0"/>
              <wp:wrapNone/>
              <wp:docPr id="9" name="Text Box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rsidR="00DD705F" w:rsidRDefault="00DD705F" w:rsidP="004411FB"/>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9D75094" id="_x0000_t202" coordsize="21600,21600" o:spt="202" path="m,l,21600r21600,l21600,xe">
              <v:stroke joinstyle="miter"/>
              <v:path gradientshapeok="t" o:connecttype="rect"/>
            </v:shapetype>
            <v:shape id="_x0000_s1027" type="#_x0000_t202" style="position:absolute;margin-left:0;margin-top:0;width:11in;height:90pt;z-index:-25164185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" fillcolor="#f0cda1 [3204]" stroked="f">
              <v:fill opacity="32896f"/>
              <v:textbox inset="20mm,8mm">
                <w:txbxContent>
                  <w:p w:rsidR="00DD705F" w:rsidRDefault="00DD705F" w:rsidP="004411FB"/>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05F" w:rsidRDefault="00D74E40" w:rsidP="0003123C">
    <w:pPr>
      <w:pStyle w:val="Header"/>
      <w:spacing w:before="0"/>
    </w:pPr>
    <w:sdt>
      <w:sdtPr>
        <w:rPr>
          <w:rStyle w:val="SubtleEmphasis"/>
        </w:rPr>
        <w:alias w:val="Title"/>
        <w:tag w:val=""/>
        <w:id w:val="-1953154987"/>
        <w:placeholder>
          <w:docPart w:val="4964576950CC45888F46F512BFE815EE"/>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SubtleEmphasis"/>
        </w:rPr>
      </w:sdtEndPr>
      <w:sdtContent>
        <w:r w:rsidR="00DD705F">
          <w:rPr>
            <w:rStyle w:val="SubtleEmphasis"/>
          </w:rPr>
          <w:t>SOFTWARE</w:t>
        </w:r>
      </w:sdtContent>
    </w:sdt>
    <w:r w:rsidR="00DD705F">
      <w:rPr>
        <w:rStyle w:val="SubtleEmphasis"/>
      </w:rPr>
      <w:t xml:space="preserve"> </w:t>
    </w:r>
    <w:sdt>
      <w:sdtPr>
        <w:rPr>
          <w:rFonts w:asciiTheme="majorHAnsi" w:hAnsiTheme="majorHAnsi"/>
          <w:b/>
          <w:color w:val="107082" w:themeColor="accent2"/>
          <w:sz w:val="28"/>
        </w:rPr>
        <w:alias w:val="Title 2"/>
        <w:tag w:val=""/>
        <w:id w:val="1496077415"/>
        <w:placeholder>
          <w:docPart w:val="3AF7D89B3165477C9B3FCA6D75900BC2"/>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D14A1">
          <w:rPr>
            <w:rFonts w:asciiTheme="majorHAnsi" w:hAnsiTheme="majorHAnsi"/>
            <w:b/>
            <w:color w:val="107082" w:themeColor="accent2"/>
            <w:sz w:val="28"/>
          </w:rPr>
          <w:t>SPECIFICATION REQUIREMENT FOR</w:t>
        </w:r>
      </w:sdtContent>
    </w:sdt>
    <w:r w:rsidR="00DD705F">
      <w:rPr>
        <w:rStyle w:val="SubtleEmphasis"/>
      </w:rPr>
      <w:br/>
    </w:r>
    <w:sdt>
      <w:sdtPr>
        <w:rPr>
          <w:rStyle w:val="Emphasis"/>
        </w:rPr>
        <w:alias w:val="Subtitle"/>
        <w:tag w:val=""/>
        <w:id w:val="996460300"/>
        <w:placeholder>
          <w:docPart w:val="262E883FAF9A4F8B92036A45F2142221"/>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rPr>
          <w:rStyle w:val="Emphasis"/>
        </w:rPr>
      </w:sdtEndPr>
      <w:sdtContent>
        <w:r w:rsidR="00DD705F">
          <w:rPr>
            <w:rStyle w:val="Emphasis"/>
          </w:rPr>
          <w:t>FLIGHT MANAGEMENT SYSTEM</w:t>
        </w:r>
      </w:sdtContent>
    </w:sdt>
    <w:r w:rsidR="00DD705F">
      <w:rPr>
        <w:noProof/>
      </w:rPr>
      <mc:AlternateContent>
        <mc:Choice Requires="wps">
          <w:drawing>
            <wp:anchor distT="45720" distB="45720" distL="114300" distR="114300" simplePos="0" relativeHeight="251689984" behindDoc="1" locked="0" layoutInCell="1" allowOverlap="1" wp14:anchorId="68C560D7" wp14:editId="77211409">
              <wp:simplePos x="0" y="0"/>
              <wp:positionH relativeFrom="page">
                <wp:align>center</wp:align>
              </wp:positionH>
              <wp:positionV relativeFrom="page">
                <wp:align>top</wp:align>
              </wp:positionV>
              <wp:extent cx="10058400" cy="1143000"/>
              <wp:effectExtent l="0" t="0" r="0" b="0"/>
              <wp:wrapNone/>
              <wp:docPr id="29" name="Text Box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rsidR="00DD705F" w:rsidRDefault="00DD705F"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8C560D7" id="_x0000_t202" coordsize="21600,21600" o:spt="202" path="m,l,21600r21600,l21600,xe">
              <v:stroke joinstyle="miter"/>
              <v:path gradientshapeok="t" o:connecttype="rect"/>
            </v:shapetype>
            <v:shape id="_x0000_s1028" type="#_x0000_t202" style="position:absolute;margin-left:0;margin-top:0;width:11in;height:90pt;z-index:-25162649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" fillcolor="#f0cda1" stroked="f">
              <v:fill opacity="32896f"/>
              <v:textbox inset="20mm,8mm">
                <w:txbxContent>
                  <w:p w:rsidR="00DD705F" w:rsidRDefault="00DD705F" w:rsidP="0003123C"/>
                </w:txbxContent>
              </v:textbox>
              <w10:wrap anchorx="page" anchory="page"/>
            </v:shape>
          </w:pict>
        </mc:Fallback>
      </mc:AlternateContent>
    </w:r>
  </w:p>
  <w:p w:rsidR="00DD705F" w:rsidRDefault="00DD705F" w:rsidP="005A20E2">
    <w:pPr>
      <w:pStyle w:val="Header"/>
      <w:tabs>
        <w:tab w:val="clear" w:pos="9689"/>
        <w:tab w:val="right" w:pos="11057"/>
      </w:tabs>
      <w:ind w:left="-1134" w:right="-108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D6C1E"/>
    <w:multiLevelType w:val="multilevel"/>
    <w:tmpl w:val="12C8F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B63CD3"/>
    <w:multiLevelType w:val="multilevel"/>
    <w:tmpl w:val="71566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C62B7"/>
    <w:multiLevelType w:val="hybridMultilevel"/>
    <w:tmpl w:val="82C8DC0C"/>
    <w:lvl w:ilvl="0" w:tplc="F580D6C2">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000EE"/>
    <w:multiLevelType w:val="multilevel"/>
    <w:tmpl w:val="B00C5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8076AB"/>
    <w:multiLevelType w:val="multilevel"/>
    <w:tmpl w:val="87264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5216452"/>
    <w:multiLevelType w:val="multilevel"/>
    <w:tmpl w:val="CEE6C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69099C"/>
    <w:multiLevelType w:val="multilevel"/>
    <w:tmpl w:val="CC0A5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1D0E1F"/>
    <w:multiLevelType w:val="multilevel"/>
    <w:tmpl w:val="C840C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D2699B"/>
    <w:multiLevelType w:val="multilevel"/>
    <w:tmpl w:val="67E2A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8966E6"/>
    <w:multiLevelType w:val="multilevel"/>
    <w:tmpl w:val="C18A619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47358"/>
    <w:multiLevelType w:val="multilevel"/>
    <w:tmpl w:val="A01CF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36157F8"/>
    <w:multiLevelType w:val="multilevel"/>
    <w:tmpl w:val="2FB6D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4FC5BE4"/>
    <w:multiLevelType w:val="multilevel"/>
    <w:tmpl w:val="ECDC3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122F06"/>
    <w:multiLevelType w:val="multilevel"/>
    <w:tmpl w:val="63A08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2"/>
  </w:num>
  <w:num w:numId="4">
    <w:abstractNumId w:val="9"/>
  </w:num>
  <w:num w:numId="5">
    <w:abstractNumId w:val="1"/>
  </w:num>
  <w:num w:numId="6">
    <w:abstractNumId w:val="16"/>
  </w:num>
  <w:num w:numId="7">
    <w:abstractNumId w:val="0"/>
  </w:num>
  <w:num w:numId="8">
    <w:abstractNumId w:val="7"/>
  </w:num>
  <w:num w:numId="9">
    <w:abstractNumId w:val="18"/>
  </w:num>
  <w:num w:numId="10">
    <w:abstractNumId w:val="19"/>
  </w:num>
  <w:num w:numId="11">
    <w:abstractNumId w:val="5"/>
  </w:num>
  <w:num w:numId="12">
    <w:abstractNumId w:val="8"/>
  </w:num>
  <w:num w:numId="13">
    <w:abstractNumId w:val="15"/>
  </w:num>
  <w:num w:numId="14">
    <w:abstractNumId w:val="13"/>
  </w:num>
  <w:num w:numId="15">
    <w:abstractNumId w:val="20"/>
  </w:num>
  <w:num w:numId="16">
    <w:abstractNumId w:val="10"/>
  </w:num>
  <w:num w:numId="17">
    <w:abstractNumId w:val="14"/>
  </w:num>
  <w:num w:numId="18">
    <w:abstractNumId w:val="17"/>
  </w:num>
  <w:num w:numId="19">
    <w:abstractNumId w:val="4"/>
  </w:num>
  <w:num w:numId="20">
    <w:abstractNumId w:val="12"/>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5F"/>
    <w:rsid w:val="0000092E"/>
    <w:rsid w:val="00012A83"/>
    <w:rsid w:val="00017C3C"/>
    <w:rsid w:val="00021F2E"/>
    <w:rsid w:val="00026EAE"/>
    <w:rsid w:val="0003123C"/>
    <w:rsid w:val="00032A10"/>
    <w:rsid w:val="00043FFE"/>
    <w:rsid w:val="00044074"/>
    <w:rsid w:val="0004430C"/>
    <w:rsid w:val="00066DE2"/>
    <w:rsid w:val="00077931"/>
    <w:rsid w:val="00084E91"/>
    <w:rsid w:val="000900B6"/>
    <w:rsid w:val="000A649E"/>
    <w:rsid w:val="000A7626"/>
    <w:rsid w:val="000B5DA2"/>
    <w:rsid w:val="000C1C28"/>
    <w:rsid w:val="000C5872"/>
    <w:rsid w:val="000E0979"/>
    <w:rsid w:val="000E1544"/>
    <w:rsid w:val="001032BA"/>
    <w:rsid w:val="001155CE"/>
    <w:rsid w:val="001225D9"/>
    <w:rsid w:val="00124370"/>
    <w:rsid w:val="00160392"/>
    <w:rsid w:val="001A5429"/>
    <w:rsid w:val="001D1C22"/>
    <w:rsid w:val="001E11F1"/>
    <w:rsid w:val="001E1E58"/>
    <w:rsid w:val="001F0FC3"/>
    <w:rsid w:val="00206719"/>
    <w:rsid w:val="00216826"/>
    <w:rsid w:val="00240312"/>
    <w:rsid w:val="00247B17"/>
    <w:rsid w:val="00252E4A"/>
    <w:rsid w:val="002642A8"/>
    <w:rsid w:val="002A137B"/>
    <w:rsid w:val="0031130D"/>
    <w:rsid w:val="00314A6F"/>
    <w:rsid w:val="00334394"/>
    <w:rsid w:val="00347AF5"/>
    <w:rsid w:val="00360F98"/>
    <w:rsid w:val="00362478"/>
    <w:rsid w:val="00374421"/>
    <w:rsid w:val="00397E17"/>
    <w:rsid w:val="003A5860"/>
    <w:rsid w:val="003B5758"/>
    <w:rsid w:val="003D04F0"/>
    <w:rsid w:val="003D59A7"/>
    <w:rsid w:val="003E78A7"/>
    <w:rsid w:val="003F0714"/>
    <w:rsid w:val="003F13B0"/>
    <w:rsid w:val="003F5F4A"/>
    <w:rsid w:val="00403423"/>
    <w:rsid w:val="004140FA"/>
    <w:rsid w:val="004262DD"/>
    <w:rsid w:val="0042646F"/>
    <w:rsid w:val="00435096"/>
    <w:rsid w:val="00440BF7"/>
    <w:rsid w:val="004411FB"/>
    <w:rsid w:val="00443212"/>
    <w:rsid w:val="00493EC0"/>
    <w:rsid w:val="00495909"/>
    <w:rsid w:val="00496C15"/>
    <w:rsid w:val="004B5251"/>
    <w:rsid w:val="004C7B3E"/>
    <w:rsid w:val="004F2D72"/>
    <w:rsid w:val="00513832"/>
    <w:rsid w:val="00526C37"/>
    <w:rsid w:val="00533047"/>
    <w:rsid w:val="00577B45"/>
    <w:rsid w:val="005919AF"/>
    <w:rsid w:val="005A20E2"/>
    <w:rsid w:val="005B6A1A"/>
    <w:rsid w:val="005C236F"/>
    <w:rsid w:val="005D2146"/>
    <w:rsid w:val="005F6388"/>
    <w:rsid w:val="006329E1"/>
    <w:rsid w:val="00633E73"/>
    <w:rsid w:val="00655308"/>
    <w:rsid w:val="00664450"/>
    <w:rsid w:val="006936EB"/>
    <w:rsid w:val="006B2383"/>
    <w:rsid w:val="006D0144"/>
    <w:rsid w:val="006E3FC8"/>
    <w:rsid w:val="006F35BA"/>
    <w:rsid w:val="007157EF"/>
    <w:rsid w:val="0073670F"/>
    <w:rsid w:val="00740FCE"/>
    <w:rsid w:val="00753E67"/>
    <w:rsid w:val="007B17C4"/>
    <w:rsid w:val="007B1F5A"/>
    <w:rsid w:val="007B3AB6"/>
    <w:rsid w:val="007B5AFF"/>
    <w:rsid w:val="007C136F"/>
    <w:rsid w:val="007C5AF4"/>
    <w:rsid w:val="007D07AE"/>
    <w:rsid w:val="007D5767"/>
    <w:rsid w:val="007F793B"/>
    <w:rsid w:val="00813EC8"/>
    <w:rsid w:val="00817F8C"/>
    <w:rsid w:val="0083428B"/>
    <w:rsid w:val="0085360A"/>
    <w:rsid w:val="00871632"/>
    <w:rsid w:val="00876F99"/>
    <w:rsid w:val="008820B3"/>
    <w:rsid w:val="00886169"/>
    <w:rsid w:val="008965F6"/>
    <w:rsid w:val="008A2B5E"/>
    <w:rsid w:val="008D2A94"/>
    <w:rsid w:val="008D3386"/>
    <w:rsid w:val="008F704C"/>
    <w:rsid w:val="0090206C"/>
    <w:rsid w:val="00902998"/>
    <w:rsid w:val="00912C1B"/>
    <w:rsid w:val="0091301F"/>
    <w:rsid w:val="0092125E"/>
    <w:rsid w:val="00924319"/>
    <w:rsid w:val="00952A7A"/>
    <w:rsid w:val="00974BF8"/>
    <w:rsid w:val="00974DCB"/>
    <w:rsid w:val="009A3B33"/>
    <w:rsid w:val="009A45A0"/>
    <w:rsid w:val="009B35B5"/>
    <w:rsid w:val="009B4773"/>
    <w:rsid w:val="009D2556"/>
    <w:rsid w:val="00A06898"/>
    <w:rsid w:val="00A630FD"/>
    <w:rsid w:val="00A74908"/>
    <w:rsid w:val="00A91213"/>
    <w:rsid w:val="00A960DC"/>
    <w:rsid w:val="00AA29B1"/>
    <w:rsid w:val="00AA66D7"/>
    <w:rsid w:val="00AC3653"/>
    <w:rsid w:val="00AE0241"/>
    <w:rsid w:val="00AE28D4"/>
    <w:rsid w:val="00AE5008"/>
    <w:rsid w:val="00B26302"/>
    <w:rsid w:val="00B37B3B"/>
    <w:rsid w:val="00B44C47"/>
    <w:rsid w:val="00B57756"/>
    <w:rsid w:val="00B57F4F"/>
    <w:rsid w:val="00B7636D"/>
    <w:rsid w:val="00B80CF1"/>
    <w:rsid w:val="00BA2A38"/>
    <w:rsid w:val="00BA31C4"/>
    <w:rsid w:val="00BB02E6"/>
    <w:rsid w:val="00BD0C60"/>
    <w:rsid w:val="00C17BCF"/>
    <w:rsid w:val="00C3246A"/>
    <w:rsid w:val="00C65564"/>
    <w:rsid w:val="00CA61D8"/>
    <w:rsid w:val="00CC5A1F"/>
    <w:rsid w:val="00CD14A1"/>
    <w:rsid w:val="00CD1D98"/>
    <w:rsid w:val="00CF1267"/>
    <w:rsid w:val="00D05815"/>
    <w:rsid w:val="00D13200"/>
    <w:rsid w:val="00D26769"/>
    <w:rsid w:val="00D27AF8"/>
    <w:rsid w:val="00D6543F"/>
    <w:rsid w:val="00D74E0C"/>
    <w:rsid w:val="00D74E40"/>
    <w:rsid w:val="00D86A0A"/>
    <w:rsid w:val="00D94688"/>
    <w:rsid w:val="00DB5A2E"/>
    <w:rsid w:val="00DC0528"/>
    <w:rsid w:val="00DC1104"/>
    <w:rsid w:val="00DC3A45"/>
    <w:rsid w:val="00DC7466"/>
    <w:rsid w:val="00DC7E1C"/>
    <w:rsid w:val="00DD705F"/>
    <w:rsid w:val="00DE65A2"/>
    <w:rsid w:val="00DF2DCC"/>
    <w:rsid w:val="00E01D0E"/>
    <w:rsid w:val="00E16215"/>
    <w:rsid w:val="00E31650"/>
    <w:rsid w:val="00E35169"/>
    <w:rsid w:val="00E53724"/>
    <w:rsid w:val="00E552C8"/>
    <w:rsid w:val="00E75006"/>
    <w:rsid w:val="00E84350"/>
    <w:rsid w:val="00E857E2"/>
    <w:rsid w:val="00E85863"/>
    <w:rsid w:val="00E91AE4"/>
    <w:rsid w:val="00EA2437"/>
    <w:rsid w:val="00EA431D"/>
    <w:rsid w:val="00EC4BCD"/>
    <w:rsid w:val="00F3349B"/>
    <w:rsid w:val="00F33F5E"/>
    <w:rsid w:val="00F60840"/>
    <w:rsid w:val="00F75B86"/>
    <w:rsid w:val="00F77933"/>
    <w:rsid w:val="00F8411A"/>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AF5"/>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347AF5"/>
    <w:pPr>
      <w:keepNext/>
      <w:keepLines/>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347AF5"/>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
      </w:numPr>
      <w:spacing w:before="0" w:after="200" w:line="276" w:lineRule="auto"/>
      <w:ind w:left="340" w:hanging="340"/>
    </w:pPr>
  </w:style>
  <w:style w:type="paragraph" w:styleId="ListNumber">
    <w:name w:val="List Number"/>
    <w:basedOn w:val="Normal"/>
    <w:uiPriority w:val="99"/>
    <w:rsid w:val="0003123C"/>
    <w:pPr>
      <w:numPr>
        <w:numId w:val="6"/>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7"/>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
      </w:numPr>
      <w:spacing w:before="0" w:after="0" w:line="216" w:lineRule="auto"/>
      <w:ind w:left="284" w:hanging="284"/>
    </w:pPr>
    <w:rPr>
      <w:sz w:val="20"/>
    </w:rPr>
  </w:style>
  <w:style w:type="paragraph" w:customStyle="1" w:styleId="Graphbullet2">
    <w:name w:val="Graph bullet 2"/>
    <w:basedOn w:val="Normal"/>
    <w:qFormat/>
    <w:rsid w:val="008965F6"/>
    <w:pPr>
      <w:numPr>
        <w:numId w:val="4"/>
      </w:numPr>
      <w:spacing w:before="0" w:after="0" w:line="216" w:lineRule="auto"/>
      <w:ind w:left="284" w:hanging="284"/>
    </w:pPr>
    <w:rPr>
      <w:sz w:val="20"/>
    </w:rPr>
  </w:style>
  <w:style w:type="paragraph" w:customStyle="1" w:styleId="Graphbullet3">
    <w:name w:val="Graph bullet 3"/>
    <w:basedOn w:val="Normal"/>
    <w:qFormat/>
    <w:rsid w:val="008965F6"/>
    <w:pPr>
      <w:numPr>
        <w:numId w:val="3"/>
      </w:numPr>
      <w:spacing w:before="0" w:after="0" w:line="216" w:lineRule="auto"/>
      <w:ind w:left="284" w:hanging="284"/>
    </w:pPr>
    <w:rPr>
      <w:sz w:val="20"/>
    </w:rPr>
  </w:style>
  <w:style w:type="paragraph" w:customStyle="1" w:styleId="Graphbullet4">
    <w:name w:val="Graph bullet 4"/>
    <w:basedOn w:val="Normal"/>
    <w:qFormat/>
    <w:rsid w:val="008965F6"/>
    <w:pPr>
      <w:numPr>
        <w:numId w:val="5"/>
      </w:numPr>
      <w:spacing w:before="0" w:after="0" w:line="240" w:lineRule="auto"/>
      <w:ind w:left="284" w:hanging="284"/>
    </w:pPr>
    <w:rPr>
      <w:sz w:val="20"/>
    </w:rPr>
  </w:style>
  <w:style w:type="paragraph" w:customStyle="1" w:styleId="TableTextLarge">
    <w:name w:val="Table Text Large"/>
    <w:basedOn w:val="Normal"/>
    <w:qFormat/>
    <w:rsid w:val="00F77933"/>
    <w:pPr>
      <w:spacing w:before="0" w:after="0" w:line="240" w:lineRule="auto"/>
    </w:pPr>
    <w:rPr>
      <w:color w:val="2F2F2F"/>
      <w:sz w:val="18"/>
    </w:rPr>
  </w:style>
  <w:style w:type="paragraph" w:customStyle="1" w:styleId="TableHeadingStyle">
    <w:name w:val="Table Heading Style"/>
    <w:basedOn w:val="Normal"/>
    <w:qFormat/>
    <w:rsid w:val="00DC3A45"/>
    <w:pPr>
      <w:spacing w:before="0" w:after="0" w:line="216" w:lineRule="auto"/>
      <w:ind w:left="85"/>
    </w:pPr>
    <w:rPr>
      <w:b/>
      <w:color w:val="FFFFFF" w:themeColor="background1"/>
      <w:sz w:val="18"/>
      <w:szCs w:val="18"/>
    </w:rPr>
  </w:style>
  <w:style w:type="paragraph" w:customStyle="1" w:styleId="2059C8C63BF243D0B9B1DB2438134ED1">
    <w:name w:val="2059C8C63BF243D0B9B1DB2438134ED1"/>
    <w:rsid w:val="00D0581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2.bin"/><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nukw\AppData\Roaming\Microsoft\Templates\Home%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9413943AAA4242AA0711726E9A4DB9"/>
        <w:category>
          <w:name w:val="General"/>
          <w:gallery w:val="placeholder"/>
        </w:category>
        <w:types>
          <w:type w:val="bbPlcHdr"/>
        </w:types>
        <w:behaviors>
          <w:behavior w:val="content"/>
        </w:behaviors>
        <w:guid w:val="{72D88536-14AB-477C-A9C8-276DA8BAA4C8}"/>
      </w:docPartPr>
      <w:docPartBody>
        <w:p w:rsidR="000F4D2B" w:rsidRDefault="000F4D2B">
          <w:pPr>
            <w:pStyle w:val="969413943AAA4242AA0711726E9A4DB9"/>
          </w:pPr>
          <w:r w:rsidRPr="0003123C">
            <w:t>Introduction</w:t>
          </w:r>
        </w:p>
      </w:docPartBody>
    </w:docPart>
    <w:docPart>
      <w:docPartPr>
        <w:name w:val="15677D418F904AC6AC6E3E5A148AD744"/>
        <w:category>
          <w:name w:val="General"/>
          <w:gallery w:val="placeholder"/>
        </w:category>
        <w:types>
          <w:type w:val="bbPlcHdr"/>
        </w:types>
        <w:behaviors>
          <w:behavior w:val="content"/>
        </w:behaviors>
        <w:guid w:val="{F155D303-7083-4757-9200-CD6FE44AC440}"/>
      </w:docPartPr>
      <w:docPartBody>
        <w:p w:rsidR="000F4D2B" w:rsidRDefault="000F4D2B">
          <w:pPr>
            <w:pStyle w:val="15677D418F904AC6AC6E3E5A148AD744"/>
          </w:pPr>
          <w:r w:rsidRPr="00DC7E1C">
            <w:rPr>
              <w:rStyle w:val="SubtleEmphasis"/>
            </w:rPr>
            <w:t>HOME BASED</w:t>
          </w:r>
        </w:p>
      </w:docPartBody>
    </w:docPart>
    <w:docPart>
      <w:docPartPr>
        <w:name w:val="F44B8E578F1241D496582AF343C2FFEC"/>
        <w:category>
          <w:name w:val="General"/>
          <w:gallery w:val="placeholder"/>
        </w:category>
        <w:types>
          <w:type w:val="bbPlcHdr"/>
        </w:types>
        <w:behaviors>
          <w:behavior w:val="content"/>
        </w:behaviors>
        <w:guid w:val="{EDE8FBC0-9A9D-40FC-B081-AC53DA7135CE}"/>
      </w:docPartPr>
      <w:docPartBody>
        <w:p w:rsidR="000F4D2B" w:rsidRDefault="000F4D2B">
          <w:pPr>
            <w:pStyle w:val="F44B8E578F1241D496582AF343C2FFEC"/>
          </w:pPr>
          <w:r w:rsidRPr="00DF2DCC">
            <w:rPr>
              <w:rFonts w:asciiTheme="majorHAnsi" w:hAnsiTheme="majorHAnsi"/>
              <w:b/>
              <w:color w:val="ED7D31" w:themeColor="accent2"/>
              <w:sz w:val="28"/>
            </w:rPr>
            <w:t>PROFESSIONAL SERVICES</w:t>
          </w:r>
        </w:p>
      </w:docPartBody>
    </w:docPart>
    <w:docPart>
      <w:docPartPr>
        <w:name w:val="56FDF60DBF714EB2AE1DF9AD4C202B3B"/>
        <w:category>
          <w:name w:val="General"/>
          <w:gallery w:val="placeholder"/>
        </w:category>
        <w:types>
          <w:type w:val="bbPlcHdr"/>
        </w:types>
        <w:behaviors>
          <w:behavior w:val="content"/>
        </w:behaviors>
        <w:guid w:val="{D099EA34-CC64-4E8C-8A31-8EC0A0773B11}"/>
      </w:docPartPr>
      <w:docPartBody>
        <w:p w:rsidR="000F4D2B" w:rsidRDefault="000F4D2B">
          <w:pPr>
            <w:pStyle w:val="56FDF60DBF714EB2AE1DF9AD4C202B3B"/>
          </w:pPr>
          <w:r w:rsidRPr="00DF2DCC">
            <w:rPr>
              <w:rStyle w:val="Emphasis"/>
            </w:rPr>
            <w:t>Business Plan</w:t>
          </w:r>
        </w:p>
      </w:docPartBody>
    </w:docPart>
    <w:docPart>
      <w:docPartPr>
        <w:name w:val="106A8E3612664E0292C18C7FCD2E82B8"/>
        <w:category>
          <w:name w:val="General"/>
          <w:gallery w:val="placeholder"/>
        </w:category>
        <w:types>
          <w:type w:val="bbPlcHdr"/>
        </w:types>
        <w:behaviors>
          <w:behavior w:val="content"/>
        </w:behaviors>
        <w:guid w:val="{01DD3B91-E837-4901-9D59-6C7C4A6025F0}"/>
      </w:docPartPr>
      <w:docPartBody>
        <w:p w:rsidR="000F4D2B" w:rsidRDefault="000F4D2B">
          <w:pPr>
            <w:pStyle w:val="106A8E3612664E0292C18C7FCD2E82B8"/>
          </w:pPr>
          <w:r w:rsidRPr="00DC7E1C">
            <w:rPr>
              <w:rStyle w:val="SubtleEmphasis"/>
            </w:rPr>
            <w:t>HOME BASED</w:t>
          </w:r>
        </w:p>
      </w:docPartBody>
    </w:docPart>
    <w:docPart>
      <w:docPartPr>
        <w:name w:val="8D14B697F0D8451AA3860CE2EF9DB7E3"/>
        <w:category>
          <w:name w:val="General"/>
          <w:gallery w:val="placeholder"/>
        </w:category>
        <w:types>
          <w:type w:val="bbPlcHdr"/>
        </w:types>
        <w:behaviors>
          <w:behavior w:val="content"/>
        </w:behaviors>
        <w:guid w:val="{BD002E7E-AC94-4C9B-808E-48AE8E05B081}"/>
      </w:docPartPr>
      <w:docPartBody>
        <w:p w:rsidR="000F4D2B" w:rsidRDefault="000F4D2B">
          <w:pPr>
            <w:pStyle w:val="8D14B697F0D8451AA3860CE2EF9DB7E3"/>
          </w:pPr>
          <w:r w:rsidRPr="00DF2DCC">
            <w:rPr>
              <w:rFonts w:asciiTheme="majorHAnsi" w:hAnsiTheme="majorHAnsi"/>
              <w:b/>
              <w:color w:val="ED7D31" w:themeColor="accent2"/>
              <w:sz w:val="28"/>
            </w:rPr>
            <w:t>PROFESSIONAL SERVICES</w:t>
          </w:r>
        </w:p>
      </w:docPartBody>
    </w:docPart>
    <w:docPart>
      <w:docPartPr>
        <w:name w:val="DD4A4EB2893C48C8B9AF6FA5C190C8A4"/>
        <w:category>
          <w:name w:val="General"/>
          <w:gallery w:val="placeholder"/>
        </w:category>
        <w:types>
          <w:type w:val="bbPlcHdr"/>
        </w:types>
        <w:behaviors>
          <w:behavior w:val="content"/>
        </w:behaviors>
        <w:guid w:val="{EF7A1D2C-C9AD-4D13-827A-9DB37278BC98}"/>
      </w:docPartPr>
      <w:docPartBody>
        <w:p w:rsidR="000F4D2B" w:rsidRDefault="000F4D2B">
          <w:pPr>
            <w:pStyle w:val="DD4A4EB2893C48C8B9AF6FA5C190C8A4"/>
          </w:pPr>
          <w:r w:rsidRPr="00DF2DCC">
            <w:rPr>
              <w:rStyle w:val="Emphasis"/>
            </w:rPr>
            <w:t>Business Plan</w:t>
          </w:r>
        </w:p>
      </w:docPartBody>
    </w:docPart>
    <w:docPart>
      <w:docPartPr>
        <w:name w:val="4964576950CC45888F46F512BFE815EE"/>
        <w:category>
          <w:name w:val="General"/>
          <w:gallery w:val="placeholder"/>
        </w:category>
        <w:types>
          <w:type w:val="bbPlcHdr"/>
        </w:types>
        <w:behaviors>
          <w:behavior w:val="content"/>
        </w:behaviors>
        <w:guid w:val="{D348AE1E-2F82-4E37-AB1F-F799B3956F8B}"/>
      </w:docPartPr>
      <w:docPartBody>
        <w:p w:rsidR="000F4D2B" w:rsidRDefault="000F4D2B">
          <w:pPr>
            <w:pStyle w:val="4964576950CC45888F46F512BFE815EE"/>
          </w:pPr>
          <w:r w:rsidRPr="00DC7E1C">
            <w:rPr>
              <w:rStyle w:val="SubtleEmphasis"/>
            </w:rPr>
            <w:t>HOME BASED</w:t>
          </w:r>
        </w:p>
      </w:docPartBody>
    </w:docPart>
    <w:docPart>
      <w:docPartPr>
        <w:name w:val="3AF7D89B3165477C9B3FCA6D75900BC2"/>
        <w:category>
          <w:name w:val="General"/>
          <w:gallery w:val="placeholder"/>
        </w:category>
        <w:types>
          <w:type w:val="bbPlcHdr"/>
        </w:types>
        <w:behaviors>
          <w:behavior w:val="content"/>
        </w:behaviors>
        <w:guid w:val="{1B597855-EFA2-4FDA-AD95-4F8DA62148DC}"/>
      </w:docPartPr>
      <w:docPartBody>
        <w:p w:rsidR="000F4D2B" w:rsidRDefault="000F4D2B">
          <w:pPr>
            <w:pStyle w:val="3AF7D89B3165477C9B3FCA6D75900BC2"/>
          </w:pPr>
          <w:r w:rsidRPr="00DF2DCC">
            <w:rPr>
              <w:rFonts w:asciiTheme="majorHAnsi" w:hAnsiTheme="majorHAnsi"/>
              <w:b/>
              <w:color w:val="ED7D31" w:themeColor="accent2"/>
              <w:sz w:val="28"/>
            </w:rPr>
            <w:t>PROFESSIONAL SERVICES</w:t>
          </w:r>
        </w:p>
      </w:docPartBody>
    </w:docPart>
    <w:docPart>
      <w:docPartPr>
        <w:name w:val="262E883FAF9A4F8B92036A45F2142221"/>
        <w:category>
          <w:name w:val="General"/>
          <w:gallery w:val="placeholder"/>
        </w:category>
        <w:types>
          <w:type w:val="bbPlcHdr"/>
        </w:types>
        <w:behaviors>
          <w:behavior w:val="content"/>
        </w:behaviors>
        <w:guid w:val="{F2CCD89D-A061-4B3F-B0A3-9DB9E4530B1E}"/>
      </w:docPartPr>
      <w:docPartBody>
        <w:p w:rsidR="000F4D2B" w:rsidRDefault="000F4D2B">
          <w:pPr>
            <w:pStyle w:val="262E883FAF9A4F8B92036A45F2142221"/>
          </w:pPr>
          <w:r w:rsidRPr="00DF2DCC">
            <w:rPr>
              <w:rStyle w:val="Emphasis"/>
            </w:rPr>
            <w:t>Business Plan</w:t>
          </w:r>
        </w:p>
      </w:docPartBody>
    </w:docPart>
    <w:docPart>
      <w:docPartPr>
        <w:name w:val="CA9DA5C9CAB54D628E5D578F3849BAF4"/>
        <w:category>
          <w:name w:val="General"/>
          <w:gallery w:val="placeholder"/>
        </w:category>
        <w:types>
          <w:type w:val="bbPlcHdr"/>
        </w:types>
        <w:behaviors>
          <w:behavior w:val="content"/>
        </w:behaviors>
        <w:guid w:val="{AA2A14F7-B0C0-4701-889F-9AE7D82B2BEE}"/>
      </w:docPartPr>
      <w:docPartBody>
        <w:p w:rsidR="000F4D2B" w:rsidRDefault="000F4D2B">
          <w:pPr>
            <w:pStyle w:val="CA9DA5C9CAB54D628E5D578F3849BAF4"/>
          </w:pPr>
          <w:r w:rsidRPr="00F8411A">
            <w:rPr>
              <w:rStyle w:val="PlaceholderText"/>
              <w:color w:val="595959" w:themeColor="text1" w:themeTint="A6"/>
            </w:rPr>
            <w:t>Report Date</w:t>
          </w:r>
        </w:p>
      </w:docPartBody>
    </w:docPart>
    <w:docPart>
      <w:docPartPr>
        <w:name w:val="1315DFBB7E2744A0B324A5FDA0EA715D"/>
        <w:category>
          <w:name w:val="General"/>
          <w:gallery w:val="placeholder"/>
        </w:category>
        <w:types>
          <w:type w:val="bbPlcHdr"/>
        </w:types>
        <w:behaviors>
          <w:behavior w:val="content"/>
        </w:behaviors>
        <w:guid w:val="{EA1532BC-F8B2-4D0F-A5AF-22E4DF202E29}"/>
      </w:docPartPr>
      <w:docPartBody>
        <w:p w:rsidR="000F4D2B" w:rsidRDefault="000F4D2B" w:rsidP="000F4D2B">
          <w:pPr>
            <w:pStyle w:val="1315DFBB7E2744A0B324A5FDA0EA715D"/>
          </w:pPr>
          <w:r w:rsidRPr="0092125E">
            <w:t>HOME BASED</w:t>
          </w:r>
        </w:p>
      </w:docPartBody>
    </w:docPart>
    <w:docPart>
      <w:docPartPr>
        <w:name w:val="036BA63DD8AA4D71A170C096C15D0C5C"/>
        <w:category>
          <w:name w:val="General"/>
          <w:gallery w:val="placeholder"/>
        </w:category>
        <w:types>
          <w:type w:val="bbPlcHdr"/>
        </w:types>
        <w:behaviors>
          <w:behavior w:val="content"/>
        </w:behaviors>
        <w:guid w:val="{0A34DA2F-417E-460C-8DC4-4EEA5A3910FA}"/>
      </w:docPartPr>
      <w:docPartBody>
        <w:p w:rsidR="000F4D2B" w:rsidRDefault="000F4D2B" w:rsidP="000F4D2B">
          <w:pPr>
            <w:pStyle w:val="036BA63DD8AA4D71A170C096C15D0C5C"/>
          </w:pPr>
          <w:r w:rsidRPr="006F35BA">
            <w:rPr>
              <w:rStyle w:val="TitleChar"/>
              <w:b w:val="0"/>
            </w:rPr>
            <w:t>PROFESSIONAL SERVICES</w:t>
          </w:r>
        </w:p>
      </w:docPartBody>
    </w:docPart>
    <w:docPart>
      <w:docPartPr>
        <w:name w:val="ACF6315C4BF64A03A0B9CEB7B8313FF7"/>
        <w:category>
          <w:name w:val="General"/>
          <w:gallery w:val="placeholder"/>
        </w:category>
        <w:types>
          <w:type w:val="bbPlcHdr"/>
        </w:types>
        <w:behaviors>
          <w:behavior w:val="content"/>
        </w:behaviors>
        <w:guid w:val="{64D0B54B-DD38-4B1C-A7B0-C544B2A456DD}"/>
      </w:docPartPr>
      <w:docPartBody>
        <w:p w:rsidR="000F4D2B" w:rsidRDefault="000F4D2B" w:rsidP="000F4D2B">
          <w:pPr>
            <w:pStyle w:val="ACF6315C4BF64A03A0B9CEB7B8313FF7"/>
          </w:pPr>
          <w:r w:rsidRPr="0092125E">
            <w:t>Business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4472C4" w:themeColor="accent5"/>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2B"/>
    <w:rsid w:val="000F4D2B"/>
    <w:rsid w:val="00312F00"/>
    <w:rsid w:val="00654097"/>
    <w:rsid w:val="00AD6A11"/>
    <w:rsid w:val="00F9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66635ED61C4CFE98D991CC513B925F">
    <w:name w:val="9666635ED61C4CFE98D991CC513B925F"/>
  </w:style>
  <w:style w:type="paragraph" w:styleId="Title">
    <w:name w:val="Title"/>
    <w:basedOn w:val="Normal"/>
    <w:next w:val="Normal"/>
    <w:link w:val="TitleChar"/>
    <w:uiPriority w:val="10"/>
    <w:qFormat/>
    <w:rsid w:val="000F4D2B"/>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F4D2B"/>
    <w:rPr>
      <w:rFonts w:asciiTheme="majorHAnsi" w:eastAsiaTheme="majorEastAsia" w:hAnsiTheme="majorHAnsi" w:cstheme="majorBidi"/>
      <w:b/>
      <w:color w:val="FFFFFF" w:themeColor="background1"/>
      <w:spacing w:val="-10"/>
      <w:kern w:val="28"/>
      <w:sz w:val="96"/>
      <w:szCs w:val="56"/>
    </w:rPr>
  </w:style>
  <w:style w:type="paragraph" w:customStyle="1" w:styleId="BBEEE910526244BAB8FEBE217A1723FF">
    <w:name w:val="BBEEE910526244BAB8FEBE217A1723FF"/>
  </w:style>
  <w:style w:type="paragraph" w:customStyle="1" w:styleId="2482D040978242D39BBA8FBA97CA8B8C">
    <w:name w:val="2482D040978242D39BBA8FBA97CA8B8C"/>
  </w:style>
  <w:style w:type="paragraph" w:customStyle="1" w:styleId="969413943AAA4242AA0711726E9A4DB9">
    <w:name w:val="969413943AAA4242AA0711726E9A4DB9"/>
  </w:style>
  <w:style w:type="paragraph" w:customStyle="1" w:styleId="3E00BCAE05394F219F71D51A033D35C7">
    <w:name w:val="3E00BCAE05394F219F71D51A033D35C7"/>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rPr>
  </w:style>
  <w:style w:type="paragraph" w:customStyle="1" w:styleId="B818FCD7F08A4BCD94A4F92EAEB62D56">
    <w:name w:val="B818FCD7F08A4BCD94A4F92EAEB62D56"/>
  </w:style>
  <w:style w:type="paragraph" w:customStyle="1" w:styleId="A0DF7445C16848BDB40B7308355A9027">
    <w:name w:val="A0DF7445C16848BDB40B7308355A9027"/>
  </w:style>
  <w:style w:type="paragraph" w:customStyle="1" w:styleId="031A7D914DBB41829695E372A6B97113">
    <w:name w:val="031A7D914DBB41829695E372A6B97113"/>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rPr>
  </w:style>
  <w:style w:type="paragraph" w:customStyle="1" w:styleId="33F445BB6FAC4EA6B29131037CF8DC1E">
    <w:name w:val="33F445BB6FAC4EA6B29131037CF8DC1E"/>
  </w:style>
  <w:style w:type="paragraph" w:customStyle="1" w:styleId="E32C9B673ABC4B74B4CD84E3A867EB2C">
    <w:name w:val="E32C9B673ABC4B74B4CD84E3A867EB2C"/>
  </w:style>
  <w:style w:type="paragraph" w:customStyle="1" w:styleId="FF600A8422E449418963685874D9C563">
    <w:name w:val="FF600A8422E449418963685874D9C563"/>
  </w:style>
  <w:style w:type="character" w:customStyle="1" w:styleId="Bold">
    <w:name w:val="Bold"/>
    <w:uiPriority w:val="1"/>
    <w:qFormat/>
    <w:rsid w:val="000F4D2B"/>
    <w:rPr>
      <w:b/>
      <w:bCs/>
    </w:rPr>
  </w:style>
  <w:style w:type="paragraph" w:customStyle="1" w:styleId="B0005766F5244A60AF36D3CBFCFED00E">
    <w:name w:val="B0005766F5244A60AF36D3CBFCFED00E"/>
  </w:style>
  <w:style w:type="paragraph" w:customStyle="1" w:styleId="661194AE9D8241BBBB24853F34A5A922">
    <w:name w:val="661194AE9D8241BBBB24853F34A5A922"/>
  </w:style>
  <w:style w:type="paragraph" w:customStyle="1" w:styleId="FCEB117E13B8470CBF771C5F3BFA06E6">
    <w:name w:val="FCEB117E13B8470CBF771C5F3BFA06E6"/>
  </w:style>
  <w:style w:type="paragraph" w:customStyle="1" w:styleId="7D5E621458934314BDFE0BF1CADF5689">
    <w:name w:val="7D5E621458934314BDFE0BF1CADF5689"/>
  </w:style>
  <w:style w:type="paragraph" w:customStyle="1" w:styleId="670DFD435A394FC9B0DE35644DEA77F1">
    <w:name w:val="670DFD435A394FC9B0DE35644DEA77F1"/>
  </w:style>
  <w:style w:type="paragraph" w:customStyle="1" w:styleId="D5E13ED84EA5420184761E055958237A">
    <w:name w:val="D5E13ED84EA5420184761E055958237A"/>
  </w:style>
  <w:style w:type="paragraph" w:customStyle="1" w:styleId="405FC2751DC34F19893C1911E002D20D">
    <w:name w:val="405FC2751DC34F19893C1911E002D20D"/>
  </w:style>
  <w:style w:type="paragraph" w:customStyle="1" w:styleId="E8D5E42A8AAD406898C228632FA389E1">
    <w:name w:val="E8D5E42A8AAD406898C228632FA389E1"/>
  </w:style>
  <w:style w:type="paragraph" w:customStyle="1" w:styleId="850D44F528C443C8907F6FB5A45E55AB">
    <w:name w:val="850D44F528C443C8907F6FB5A45E55AB"/>
  </w:style>
  <w:style w:type="paragraph" w:customStyle="1" w:styleId="BB41C13278C449C3B79DA988A32D70BA">
    <w:name w:val="BB41C13278C449C3B79DA988A32D70BA"/>
  </w:style>
  <w:style w:type="paragraph" w:customStyle="1" w:styleId="6098C5835F6B4759A40BD4649DFA87BE">
    <w:name w:val="6098C5835F6B4759A40BD4649DFA87BE"/>
  </w:style>
  <w:style w:type="paragraph" w:customStyle="1" w:styleId="223A55AC3CA64D89BC800D7387B27791">
    <w:name w:val="223A55AC3CA64D89BC800D7387B27791"/>
  </w:style>
  <w:style w:type="paragraph" w:customStyle="1" w:styleId="2059C8C63BF243D0B9B1DB2438134ED1">
    <w:name w:val="2059C8C63BF243D0B9B1DB2438134ED1"/>
  </w:style>
  <w:style w:type="paragraph" w:customStyle="1" w:styleId="6717B3E3CAC24086AB86CA4D042D233B">
    <w:name w:val="6717B3E3CAC24086AB86CA4D042D233B"/>
  </w:style>
  <w:style w:type="paragraph" w:customStyle="1" w:styleId="EEF82862911E4D61A521A77F03069883">
    <w:name w:val="EEF82862911E4D61A521A77F03069883"/>
  </w:style>
  <w:style w:type="paragraph" w:customStyle="1" w:styleId="71F7EF7D97BA40BE821E69DBC15E2A49">
    <w:name w:val="71F7EF7D97BA40BE821E69DBC15E2A49"/>
  </w:style>
  <w:style w:type="paragraph" w:customStyle="1" w:styleId="E601FAE1A0C1471F98B6789B78DB7DD1">
    <w:name w:val="E601FAE1A0C1471F98B6789B78DB7DD1"/>
  </w:style>
  <w:style w:type="paragraph" w:customStyle="1" w:styleId="E35CEB7B554244D5BEB1CF14E81C6FB6">
    <w:name w:val="E35CEB7B554244D5BEB1CF14E81C6FB6"/>
  </w:style>
  <w:style w:type="paragraph" w:customStyle="1" w:styleId="2F91ACAFA3AC4B1F87836E22EA9AD808">
    <w:name w:val="2F91ACAFA3AC4B1F87836E22EA9AD808"/>
  </w:style>
  <w:style w:type="paragraph" w:customStyle="1" w:styleId="B94654325FCB437BB1AB479C6A5DD07E">
    <w:name w:val="B94654325FCB437BB1AB479C6A5DD07E"/>
  </w:style>
  <w:style w:type="paragraph" w:customStyle="1" w:styleId="83D68E8F268E45E7AA1B98B885C05EC2">
    <w:name w:val="83D68E8F268E45E7AA1B98B885C05EC2"/>
  </w:style>
  <w:style w:type="paragraph" w:customStyle="1" w:styleId="05957F533FC84880A6E6C9A086DF5F2A">
    <w:name w:val="05957F533FC84880A6E6C9A086DF5F2A"/>
  </w:style>
  <w:style w:type="paragraph" w:customStyle="1" w:styleId="88A644DEE1AF4D73A49DBF5FC9ED0B14">
    <w:name w:val="88A644DEE1AF4D73A49DBF5FC9ED0B14"/>
  </w:style>
  <w:style w:type="paragraph" w:customStyle="1" w:styleId="9372C9D569AF4473BB9FB8FB1716964D">
    <w:name w:val="9372C9D569AF4473BB9FB8FB1716964D"/>
  </w:style>
  <w:style w:type="paragraph" w:customStyle="1" w:styleId="CFD33F39B2B54CFCA62B22BE67E07A81">
    <w:name w:val="CFD33F39B2B54CFCA62B22BE67E07A81"/>
  </w:style>
  <w:style w:type="paragraph" w:customStyle="1" w:styleId="70FE212B28624B35A18BD09106105DE0">
    <w:name w:val="70FE212B28624B35A18BD09106105DE0"/>
  </w:style>
  <w:style w:type="paragraph" w:customStyle="1" w:styleId="F32EE60F179D44A886D017C1B694B61C">
    <w:name w:val="F32EE60F179D44A886D017C1B694B61C"/>
  </w:style>
  <w:style w:type="paragraph" w:customStyle="1" w:styleId="0CCABE90CFAE437392AD1F31D791B73B">
    <w:name w:val="0CCABE90CFAE437392AD1F31D791B73B"/>
  </w:style>
  <w:style w:type="paragraph" w:customStyle="1" w:styleId="ABCD6454776A4B93A7658700D5D741BD">
    <w:name w:val="ABCD6454776A4B93A7658700D5D741BD"/>
  </w:style>
  <w:style w:type="paragraph" w:customStyle="1" w:styleId="E97B88676D284D9285C4AEC10EB2B69F">
    <w:name w:val="E97B88676D284D9285C4AEC10EB2B69F"/>
  </w:style>
  <w:style w:type="paragraph" w:customStyle="1" w:styleId="56A54A352B6644CD97B0B9D0ACEE703E">
    <w:name w:val="56A54A352B6644CD97B0B9D0ACEE703E"/>
  </w:style>
  <w:style w:type="paragraph" w:customStyle="1" w:styleId="987594A84BC24109BB6A51122DD0B6D9">
    <w:name w:val="987594A84BC24109BB6A51122DD0B6D9"/>
  </w:style>
  <w:style w:type="paragraph" w:customStyle="1" w:styleId="BC5DF19B24414EFE9B2A90C3D86E5AA0">
    <w:name w:val="BC5DF19B24414EFE9B2A90C3D86E5AA0"/>
  </w:style>
  <w:style w:type="paragraph" w:customStyle="1" w:styleId="C74B4F815F53404E8BF42334C87F8D38">
    <w:name w:val="C74B4F815F53404E8BF42334C87F8D38"/>
  </w:style>
  <w:style w:type="paragraph" w:customStyle="1" w:styleId="39672E035C2C44B5AC311F9A01B77BD6">
    <w:name w:val="39672E035C2C44B5AC311F9A01B77BD6"/>
  </w:style>
  <w:style w:type="paragraph" w:customStyle="1" w:styleId="25D5CF3122DE475CA3B19CB0E7E57F1F">
    <w:name w:val="25D5CF3122DE475CA3B19CB0E7E57F1F"/>
  </w:style>
  <w:style w:type="paragraph" w:customStyle="1" w:styleId="A01DBD2BF4C5468BB9417B9C37AE5125">
    <w:name w:val="A01DBD2BF4C5468BB9417B9C37AE5125"/>
  </w:style>
  <w:style w:type="paragraph" w:customStyle="1" w:styleId="21CAF65E50AF429D9BD15959956C2AC0">
    <w:name w:val="21CAF65E50AF429D9BD15959956C2AC0"/>
  </w:style>
  <w:style w:type="paragraph" w:customStyle="1" w:styleId="48D6740BE8604FE6AFBAAA00ECCA55E5">
    <w:name w:val="48D6740BE8604FE6AFBAAA00ECCA55E5"/>
  </w:style>
  <w:style w:type="paragraph" w:customStyle="1" w:styleId="8A509D266FC64F69838AF8B1A451E032">
    <w:name w:val="8A509D266FC64F69838AF8B1A451E032"/>
  </w:style>
  <w:style w:type="paragraph" w:customStyle="1" w:styleId="8E3F794516B04D8AA8B172C53A4B2825">
    <w:name w:val="8E3F794516B04D8AA8B172C53A4B2825"/>
  </w:style>
  <w:style w:type="paragraph" w:customStyle="1" w:styleId="308601960B2D427D8CDB2C21C788D706">
    <w:name w:val="308601960B2D427D8CDB2C21C788D706"/>
  </w:style>
  <w:style w:type="paragraph" w:customStyle="1" w:styleId="D388C13A1B804572AB574F3A498CE3AC">
    <w:name w:val="D388C13A1B804572AB574F3A498CE3AC"/>
  </w:style>
  <w:style w:type="paragraph" w:customStyle="1" w:styleId="427219E86B3A44A98403EB135557F0B5">
    <w:name w:val="427219E86B3A44A98403EB135557F0B5"/>
  </w:style>
  <w:style w:type="paragraph" w:customStyle="1" w:styleId="B86ABAD413FE4A68BFC0EE884F7F1218">
    <w:name w:val="B86ABAD413FE4A68BFC0EE884F7F1218"/>
  </w:style>
  <w:style w:type="paragraph" w:customStyle="1" w:styleId="97F33507A16B4EAAA16D0AAEA71F4C29">
    <w:name w:val="97F33507A16B4EAAA16D0AAEA71F4C29"/>
  </w:style>
  <w:style w:type="paragraph" w:customStyle="1" w:styleId="D90604185D354A3AA1481EC46525EC62">
    <w:name w:val="D90604185D354A3AA1481EC46525EC62"/>
  </w:style>
  <w:style w:type="paragraph" w:customStyle="1" w:styleId="4DD9DB7A24A64A6292B0067C7071A231">
    <w:name w:val="4DD9DB7A24A64A6292B0067C7071A231"/>
  </w:style>
  <w:style w:type="paragraph" w:customStyle="1" w:styleId="FEE89EE08F854B56A163313BEB1186C0">
    <w:name w:val="FEE89EE08F854B56A163313BEB1186C0"/>
  </w:style>
  <w:style w:type="paragraph" w:customStyle="1" w:styleId="32B9218E965C4644A3A4D5E2A488FACE">
    <w:name w:val="32B9218E965C4644A3A4D5E2A488FACE"/>
  </w:style>
  <w:style w:type="paragraph" w:customStyle="1" w:styleId="5016712AC9D84336885DD9C9A07C73FE">
    <w:name w:val="5016712AC9D84336885DD9C9A07C73FE"/>
  </w:style>
  <w:style w:type="paragraph" w:customStyle="1" w:styleId="EB2AD9290FE14ED08CFBB13CDB69B043">
    <w:name w:val="EB2AD9290FE14ED08CFBB13CDB69B043"/>
  </w:style>
  <w:style w:type="paragraph" w:customStyle="1" w:styleId="913BD341F4C0423989F7578798097681">
    <w:name w:val="913BD341F4C0423989F7578798097681"/>
  </w:style>
  <w:style w:type="paragraph" w:customStyle="1" w:styleId="4377972AA3734314ACF4F18831ED5592">
    <w:name w:val="4377972AA3734314ACF4F18831ED5592"/>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sz w:val="20"/>
    </w:rPr>
  </w:style>
  <w:style w:type="paragraph" w:customStyle="1" w:styleId="5D81C88E601D4936A1AEA7CC85294518">
    <w:name w:val="5D81C88E601D4936A1AEA7CC85294518"/>
  </w:style>
  <w:style w:type="paragraph" w:customStyle="1" w:styleId="FD1FF1392989426186BACFCA0C465BE4">
    <w:name w:val="FD1FF1392989426186BACFCA0C465BE4"/>
  </w:style>
  <w:style w:type="paragraph" w:customStyle="1" w:styleId="Graphbullet2">
    <w:name w:val="Graph bullet 2"/>
    <w:basedOn w:val="Normal"/>
    <w:qFormat/>
    <w:pPr>
      <w:numPr>
        <w:numId w:val="4"/>
      </w:numPr>
      <w:spacing w:after="0" w:line="216" w:lineRule="auto"/>
      <w:ind w:left="284" w:hanging="284"/>
    </w:pPr>
    <w:rPr>
      <w:rFonts w:eastAsiaTheme="minorHAnsi"/>
      <w:color w:val="595959" w:themeColor="text1" w:themeTint="A6"/>
      <w:sz w:val="20"/>
    </w:rPr>
  </w:style>
  <w:style w:type="paragraph" w:customStyle="1" w:styleId="03A1EEE995FE42AEB400F2ECC25DFB8C">
    <w:name w:val="03A1EEE995FE42AEB400F2ECC25DFB8C"/>
  </w:style>
  <w:style w:type="paragraph" w:customStyle="1" w:styleId="4D4FC7ADE50445C7AAE141E55EA04DAF">
    <w:name w:val="4D4FC7ADE50445C7AAE141E55EA04DAF"/>
  </w:style>
  <w:style w:type="paragraph" w:customStyle="1" w:styleId="Graphbullet3">
    <w:name w:val="Graph bullet 3"/>
    <w:basedOn w:val="Normal"/>
    <w:qFormat/>
    <w:pPr>
      <w:numPr>
        <w:numId w:val="5"/>
      </w:numPr>
      <w:spacing w:after="0" w:line="216" w:lineRule="auto"/>
      <w:ind w:left="284" w:hanging="284"/>
    </w:pPr>
    <w:rPr>
      <w:rFonts w:eastAsiaTheme="minorHAnsi"/>
      <w:color w:val="595959" w:themeColor="text1" w:themeTint="A6"/>
      <w:sz w:val="20"/>
    </w:rPr>
  </w:style>
  <w:style w:type="paragraph" w:customStyle="1" w:styleId="E3B64C7DC06E4C8AB86B1A67E04CD183">
    <w:name w:val="E3B64C7DC06E4C8AB86B1A67E04CD183"/>
  </w:style>
  <w:style w:type="paragraph" w:customStyle="1" w:styleId="8BDEB2FEE2D44FC3BFEB243A7EEDFB8A">
    <w:name w:val="8BDEB2FEE2D44FC3BFEB243A7EEDFB8A"/>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sz w:val="20"/>
    </w:rPr>
  </w:style>
  <w:style w:type="paragraph" w:customStyle="1" w:styleId="38075ACB9B014ABF8FFBA1D6541FB496">
    <w:name w:val="38075ACB9B014ABF8FFBA1D6541FB496"/>
  </w:style>
  <w:style w:type="paragraph" w:customStyle="1" w:styleId="F3462AEFC6E6444B8A4C8905EB96A437">
    <w:name w:val="F3462AEFC6E6444B8A4C8905EB96A437"/>
  </w:style>
  <w:style w:type="paragraph" w:customStyle="1" w:styleId="A4EEA433177F46C1B0BFA70D29B89D1C">
    <w:name w:val="A4EEA433177F46C1B0BFA70D29B89D1C"/>
  </w:style>
  <w:style w:type="paragraph" w:customStyle="1" w:styleId="79EEC89867964211802AD6E17E76F606">
    <w:name w:val="79EEC89867964211802AD6E17E76F606"/>
  </w:style>
  <w:style w:type="paragraph" w:customStyle="1" w:styleId="DFF2013AF3DD4D3E81F9ED87A23E58A0">
    <w:name w:val="DFF2013AF3DD4D3E81F9ED87A23E58A0"/>
  </w:style>
  <w:style w:type="paragraph" w:customStyle="1" w:styleId="E44ADD5B389F4C27ABD8149ACF480E54">
    <w:name w:val="E44ADD5B389F4C27ABD8149ACF480E54"/>
  </w:style>
  <w:style w:type="paragraph" w:customStyle="1" w:styleId="A7DB90EA9BED41FC810488622F14EAC6">
    <w:name w:val="A7DB90EA9BED41FC810488622F14EAC6"/>
  </w:style>
  <w:style w:type="paragraph" w:customStyle="1" w:styleId="9A6994A78E9C4C6DB7A0FE8F8EC1454A">
    <w:name w:val="9A6994A78E9C4C6DB7A0FE8F8EC1454A"/>
  </w:style>
  <w:style w:type="paragraph" w:customStyle="1" w:styleId="12F4B1B8A8CC4D028C836C1AA338C54B">
    <w:name w:val="12F4B1B8A8CC4D028C836C1AA338C54B"/>
  </w:style>
  <w:style w:type="paragraph" w:customStyle="1" w:styleId="368ECCC167374EA896E3BB3B22E3A843">
    <w:name w:val="368ECCC167374EA896E3BB3B22E3A843"/>
  </w:style>
  <w:style w:type="paragraph" w:customStyle="1" w:styleId="259A3BBD085C4900A6A50EF1E0E9D1FF">
    <w:name w:val="259A3BBD085C4900A6A50EF1E0E9D1FF"/>
  </w:style>
  <w:style w:type="paragraph" w:customStyle="1" w:styleId="F15614D0AF3D46ECB3002A0FB6053854">
    <w:name w:val="F15614D0AF3D46ECB3002A0FB6053854"/>
  </w:style>
  <w:style w:type="paragraph" w:customStyle="1" w:styleId="98E94EA7B8D8435EA0001FF6FF360B82">
    <w:name w:val="98E94EA7B8D8435EA0001FF6FF360B82"/>
  </w:style>
  <w:style w:type="paragraph" w:customStyle="1" w:styleId="740B43F1EF5346DBBCFFF6C3DEB22DF6">
    <w:name w:val="740B43F1EF5346DBBCFFF6C3DEB22DF6"/>
  </w:style>
  <w:style w:type="paragraph" w:customStyle="1" w:styleId="432913CB22F34939802A849150CBC1BE">
    <w:name w:val="432913CB22F34939802A849150CBC1BE"/>
  </w:style>
  <w:style w:type="paragraph" w:customStyle="1" w:styleId="2C76B61067CE4DBCAE077E9207F55E21">
    <w:name w:val="2C76B61067CE4DBCAE077E9207F55E21"/>
  </w:style>
  <w:style w:type="paragraph" w:customStyle="1" w:styleId="6BFD60396FE64620ADB5E30D33E28115">
    <w:name w:val="6BFD60396FE64620ADB5E30D33E28115"/>
  </w:style>
  <w:style w:type="paragraph" w:customStyle="1" w:styleId="28EF2F0E658A4428A2A89C874B85E3F8">
    <w:name w:val="28EF2F0E658A4428A2A89C874B85E3F8"/>
  </w:style>
  <w:style w:type="paragraph" w:customStyle="1" w:styleId="DC9CF7AA29F84E1EB8047E99B4530BF9">
    <w:name w:val="DC9CF7AA29F84E1EB8047E99B4530BF9"/>
  </w:style>
  <w:style w:type="paragraph" w:customStyle="1" w:styleId="7B1ABEB8901445629EB874E1820BDB01">
    <w:name w:val="7B1ABEB8901445629EB874E1820BDB01"/>
  </w:style>
  <w:style w:type="paragraph" w:customStyle="1" w:styleId="BB868817A57F470C9482B359A0EF0DED">
    <w:name w:val="BB868817A57F470C9482B359A0EF0DED"/>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rPr>
  </w:style>
  <w:style w:type="paragraph" w:customStyle="1" w:styleId="AA96879AA9A14C35B5338461F254EF19">
    <w:name w:val="AA96879AA9A14C35B5338461F254EF19"/>
  </w:style>
  <w:style w:type="paragraph" w:customStyle="1" w:styleId="A65C4E9EC97642B8A57991C2B8CBD372">
    <w:name w:val="A65C4E9EC97642B8A57991C2B8CBD372"/>
  </w:style>
  <w:style w:type="paragraph" w:customStyle="1" w:styleId="0E7A9D66859A41C6929560E5AA78EBDE">
    <w:name w:val="0E7A9D66859A41C6929560E5AA78EBDE"/>
  </w:style>
  <w:style w:type="paragraph" w:customStyle="1" w:styleId="14E98FAAE1A14EFB8FA8B48499E49ADA">
    <w:name w:val="14E98FAAE1A14EFB8FA8B48499E49ADA"/>
  </w:style>
  <w:style w:type="paragraph" w:customStyle="1" w:styleId="3CE50978F3EA42C8A966DB38A67D0805">
    <w:name w:val="3CE50978F3EA42C8A966DB38A67D0805"/>
  </w:style>
  <w:style w:type="paragraph" w:customStyle="1" w:styleId="CF6D10A747864A328A3470D6CD8E9FBF">
    <w:name w:val="CF6D10A747864A328A3470D6CD8E9FBF"/>
  </w:style>
  <w:style w:type="paragraph" w:customStyle="1" w:styleId="0F575B022CAE4A3789139325FF7C81B7">
    <w:name w:val="0F575B022CAE4A3789139325FF7C81B7"/>
  </w:style>
  <w:style w:type="paragraph" w:customStyle="1" w:styleId="798BC6D7C51548D2BD64879520EA4417">
    <w:name w:val="798BC6D7C51548D2BD64879520EA4417"/>
  </w:style>
  <w:style w:type="paragraph" w:customStyle="1" w:styleId="A55B5CAE3ACB43F2B0A57359ACADABE0">
    <w:name w:val="A55B5CAE3ACB43F2B0A57359ACADABE0"/>
  </w:style>
  <w:style w:type="paragraph" w:customStyle="1" w:styleId="493EA3ABC8A3477F89B1C70CA747D23E">
    <w:name w:val="493EA3ABC8A3477F89B1C70CA747D23E"/>
  </w:style>
  <w:style w:type="paragraph" w:customStyle="1" w:styleId="14C81F7CD4C14209B14A5FF48A89D425">
    <w:name w:val="14C81F7CD4C14209B14A5FF48A89D425"/>
  </w:style>
  <w:style w:type="paragraph" w:customStyle="1" w:styleId="4CDF2F14862F466B930B5B722397A6F9">
    <w:name w:val="4CDF2F14862F466B930B5B722397A6F9"/>
  </w:style>
  <w:style w:type="paragraph" w:customStyle="1" w:styleId="1636178AD0D3472BAC2A9B55044D370D">
    <w:name w:val="1636178AD0D3472BAC2A9B55044D370D"/>
  </w:style>
  <w:style w:type="paragraph" w:customStyle="1" w:styleId="52F0CBBF173E4D9884131CDB47B44639">
    <w:name w:val="52F0CBBF173E4D9884131CDB47B44639"/>
  </w:style>
  <w:style w:type="paragraph" w:customStyle="1" w:styleId="DA7902B1DDFE4542A3543E1C0A701D74">
    <w:name w:val="DA7902B1DDFE4542A3543E1C0A701D74"/>
  </w:style>
  <w:style w:type="paragraph" w:customStyle="1" w:styleId="3E91931BAC8B4CA29A4D28D989E7CE75">
    <w:name w:val="3E91931BAC8B4CA29A4D28D989E7CE75"/>
  </w:style>
  <w:style w:type="paragraph" w:customStyle="1" w:styleId="BB89E3C5A1A245CB85CE415D7412B65F">
    <w:name w:val="BB89E3C5A1A245CB85CE415D7412B65F"/>
  </w:style>
  <w:style w:type="paragraph" w:customStyle="1" w:styleId="CC79CFB567D74593AA7A03FB7EE32D54">
    <w:name w:val="CC79CFB567D74593AA7A03FB7EE32D54"/>
  </w:style>
  <w:style w:type="paragraph" w:customStyle="1" w:styleId="2FDF7269A1B94370B77AE4E5CD6C79A6">
    <w:name w:val="2FDF7269A1B94370B77AE4E5CD6C79A6"/>
  </w:style>
  <w:style w:type="paragraph" w:customStyle="1" w:styleId="7AC78445D73D49998AC1182DAF576133">
    <w:name w:val="7AC78445D73D49998AC1182DAF576133"/>
  </w:style>
  <w:style w:type="paragraph" w:customStyle="1" w:styleId="D876B2CE224144769D654636BC3FDAEC">
    <w:name w:val="D876B2CE224144769D654636BC3FDAEC"/>
  </w:style>
  <w:style w:type="paragraph" w:customStyle="1" w:styleId="02010D611285470A87D5074314A1965D">
    <w:name w:val="02010D611285470A87D5074314A1965D"/>
  </w:style>
  <w:style w:type="paragraph" w:customStyle="1" w:styleId="353B466A42014B989C870811C23A5697">
    <w:name w:val="353B466A42014B989C870811C23A5697"/>
  </w:style>
  <w:style w:type="paragraph" w:customStyle="1" w:styleId="411E5EEC6E7748B8B4CBB339C136E53A">
    <w:name w:val="411E5EEC6E7748B8B4CBB339C136E53A"/>
  </w:style>
  <w:style w:type="paragraph" w:customStyle="1" w:styleId="FB67D7F179B146248FB98FAFF8D67FDE">
    <w:name w:val="FB67D7F179B146248FB98FAFF8D67FDE"/>
  </w:style>
  <w:style w:type="paragraph" w:customStyle="1" w:styleId="A4D44A4B48514164BA8613C99072D53C">
    <w:name w:val="A4D44A4B48514164BA8613C99072D53C"/>
  </w:style>
  <w:style w:type="paragraph" w:customStyle="1" w:styleId="75B485749E684031A40CF4F2AFD91080">
    <w:name w:val="75B485749E684031A40CF4F2AFD91080"/>
  </w:style>
  <w:style w:type="paragraph" w:customStyle="1" w:styleId="D610E15CC9FF415D8E6C72E3D31E364D">
    <w:name w:val="D610E15CC9FF415D8E6C72E3D31E364D"/>
  </w:style>
  <w:style w:type="paragraph" w:customStyle="1" w:styleId="603E1299AB1E4642992DA6996797D5E3">
    <w:name w:val="603E1299AB1E4642992DA6996797D5E3"/>
  </w:style>
  <w:style w:type="paragraph" w:customStyle="1" w:styleId="EFA9B8A4D36D44BC880FA8FC5097250F">
    <w:name w:val="EFA9B8A4D36D44BC880FA8FC5097250F"/>
  </w:style>
  <w:style w:type="paragraph" w:customStyle="1" w:styleId="96781FF46643471283A1C635EA8B10E8">
    <w:name w:val="96781FF46643471283A1C635EA8B10E8"/>
  </w:style>
  <w:style w:type="paragraph" w:customStyle="1" w:styleId="5DD0A4ECB4A841D4B76AA7838FF4D211">
    <w:name w:val="5DD0A4ECB4A841D4B76AA7838FF4D211"/>
  </w:style>
  <w:style w:type="paragraph" w:customStyle="1" w:styleId="069E73B74316437A865058B649ADBEFC">
    <w:name w:val="069E73B74316437A865058B649ADBEFC"/>
  </w:style>
  <w:style w:type="paragraph" w:customStyle="1" w:styleId="5E6820EF040C4648BB91512DB1D7D34B">
    <w:name w:val="5E6820EF040C4648BB91512DB1D7D34B"/>
  </w:style>
  <w:style w:type="paragraph" w:customStyle="1" w:styleId="4B6E6D96F78C4B7DAC5CEDE3963276CF">
    <w:name w:val="4B6E6D96F78C4B7DAC5CEDE3963276CF"/>
  </w:style>
  <w:style w:type="paragraph" w:customStyle="1" w:styleId="4E8404BC09E947FD95E4CF17F3265A63">
    <w:name w:val="4E8404BC09E947FD95E4CF17F3265A63"/>
  </w:style>
  <w:style w:type="paragraph" w:customStyle="1" w:styleId="F30063568EC5461DBEDF22EC2F6CC469">
    <w:name w:val="F30063568EC5461DBEDF22EC2F6CC469"/>
  </w:style>
  <w:style w:type="paragraph" w:customStyle="1" w:styleId="9A96F6DB3F2643F1BC5C79D5F1BFE070">
    <w:name w:val="9A96F6DB3F2643F1BC5C79D5F1BFE070"/>
  </w:style>
  <w:style w:type="paragraph" w:customStyle="1" w:styleId="B8C9BB7E3F66463688D6D82E0941E26F">
    <w:name w:val="B8C9BB7E3F66463688D6D82E0941E26F"/>
  </w:style>
  <w:style w:type="paragraph" w:customStyle="1" w:styleId="064C70E565EB42E3A0FA7E07AB152E87">
    <w:name w:val="064C70E565EB42E3A0FA7E07AB152E87"/>
  </w:style>
  <w:style w:type="paragraph" w:customStyle="1" w:styleId="C4C7483A959E498F914BAE009F139117">
    <w:name w:val="C4C7483A959E498F914BAE009F139117"/>
  </w:style>
  <w:style w:type="paragraph" w:customStyle="1" w:styleId="D30E14056E8F4888AAFDABCA913F7975">
    <w:name w:val="D30E14056E8F4888AAFDABCA913F7975"/>
  </w:style>
  <w:style w:type="paragraph" w:customStyle="1" w:styleId="1FF1A850A4004361B9DAA5CD186E56BF">
    <w:name w:val="1FF1A850A4004361B9DAA5CD186E56BF"/>
  </w:style>
  <w:style w:type="paragraph" w:customStyle="1" w:styleId="C9ECCE8331404502BFF8098FD92EA344">
    <w:name w:val="C9ECCE8331404502BFF8098FD92EA344"/>
  </w:style>
  <w:style w:type="paragraph" w:customStyle="1" w:styleId="15550EBD7D984F4EABCE581C16905A24">
    <w:name w:val="15550EBD7D984F4EABCE581C16905A24"/>
  </w:style>
  <w:style w:type="paragraph" w:customStyle="1" w:styleId="4BC56190CA464BC685E8DF26A130094D">
    <w:name w:val="4BC56190CA464BC685E8DF26A130094D"/>
  </w:style>
  <w:style w:type="paragraph" w:customStyle="1" w:styleId="65112F07010B493F821D8490775045FE">
    <w:name w:val="65112F07010B493F821D8490775045FE"/>
  </w:style>
  <w:style w:type="paragraph" w:customStyle="1" w:styleId="04DFDE13C953493788F167CDB1F2502F">
    <w:name w:val="04DFDE13C953493788F167CDB1F2502F"/>
  </w:style>
  <w:style w:type="paragraph" w:customStyle="1" w:styleId="3A290EDEDBE54BD5AD969A43C5097557">
    <w:name w:val="3A290EDEDBE54BD5AD969A43C5097557"/>
  </w:style>
  <w:style w:type="paragraph" w:customStyle="1" w:styleId="03FA61F526C94AF89B1A9FEDCBBC928A">
    <w:name w:val="03FA61F526C94AF89B1A9FEDCBBC928A"/>
  </w:style>
  <w:style w:type="paragraph" w:customStyle="1" w:styleId="AA24CAF1159F4B2ABCC43FBF71058E4E">
    <w:name w:val="AA24CAF1159F4B2ABCC43FBF71058E4E"/>
  </w:style>
  <w:style w:type="paragraph" w:customStyle="1" w:styleId="D0E915FB80BD41C0847F830097275C2D">
    <w:name w:val="D0E915FB80BD41C0847F830097275C2D"/>
  </w:style>
  <w:style w:type="paragraph" w:customStyle="1" w:styleId="D86B858579874323859F0A1AE64009EE">
    <w:name w:val="D86B858579874323859F0A1AE64009EE"/>
  </w:style>
  <w:style w:type="paragraph" w:customStyle="1" w:styleId="D08DD062D24240B68839A5E6A4DBBE69">
    <w:name w:val="D08DD062D24240B68839A5E6A4DBBE69"/>
  </w:style>
  <w:style w:type="paragraph" w:customStyle="1" w:styleId="F12C2466B1E746A9A72D3486A53C590E">
    <w:name w:val="F12C2466B1E746A9A72D3486A53C590E"/>
  </w:style>
  <w:style w:type="paragraph" w:customStyle="1" w:styleId="2F6575C809E148DDA66AF4774AD25A2A">
    <w:name w:val="2F6575C809E148DDA66AF4774AD25A2A"/>
  </w:style>
  <w:style w:type="paragraph" w:customStyle="1" w:styleId="520E525A0ADA4B6089F48C76B2785D2C">
    <w:name w:val="520E525A0ADA4B6089F48C76B2785D2C"/>
  </w:style>
  <w:style w:type="paragraph" w:customStyle="1" w:styleId="A03E442A880146CEABAC948BD3F4A5CC">
    <w:name w:val="A03E442A880146CEABAC948BD3F4A5CC"/>
  </w:style>
  <w:style w:type="paragraph" w:customStyle="1" w:styleId="F95BC19F68FA415DB34A66AAAA8049C9">
    <w:name w:val="F95BC19F68FA415DB34A66AAAA8049C9"/>
  </w:style>
  <w:style w:type="paragraph" w:customStyle="1" w:styleId="7B8078A584CA441DB1135174D90794C3">
    <w:name w:val="7B8078A584CA441DB1135174D90794C3"/>
  </w:style>
  <w:style w:type="paragraph" w:customStyle="1" w:styleId="19698DD12B5542FBA08EEDE6E4A0E32F">
    <w:name w:val="19698DD12B5542FBA08EEDE6E4A0E32F"/>
  </w:style>
  <w:style w:type="paragraph" w:customStyle="1" w:styleId="057392F2F85443408F86D86B54E608EF">
    <w:name w:val="057392F2F85443408F86D86B54E608EF"/>
  </w:style>
  <w:style w:type="paragraph" w:customStyle="1" w:styleId="AEA20D3254B74450A1FF425658E1BA8A">
    <w:name w:val="AEA20D3254B74450A1FF425658E1BA8A"/>
  </w:style>
  <w:style w:type="paragraph" w:customStyle="1" w:styleId="A82F920D05F24BBA9C7FCC41B783794A">
    <w:name w:val="A82F920D05F24BBA9C7FCC41B783794A"/>
  </w:style>
  <w:style w:type="paragraph" w:customStyle="1" w:styleId="BBDC0F292E9E40B2A86C2A48820B2E95">
    <w:name w:val="BBDC0F292E9E40B2A86C2A48820B2E95"/>
  </w:style>
  <w:style w:type="paragraph" w:customStyle="1" w:styleId="9EDFBE1D5EBA415A90597AD09BF5A4C9">
    <w:name w:val="9EDFBE1D5EBA415A90597AD09BF5A4C9"/>
  </w:style>
  <w:style w:type="paragraph" w:customStyle="1" w:styleId="D230252651E142A997B4D27E5BE2FFC1">
    <w:name w:val="D230252651E142A997B4D27E5BE2FFC1"/>
  </w:style>
  <w:style w:type="paragraph" w:customStyle="1" w:styleId="D303D41A1FF849BBB500BF2E9D4E6BCE">
    <w:name w:val="D303D41A1FF849BBB500BF2E9D4E6BCE"/>
  </w:style>
  <w:style w:type="paragraph" w:customStyle="1" w:styleId="5B2C37E6E3534AA297B266119798E92D">
    <w:name w:val="5B2C37E6E3534AA297B266119798E92D"/>
  </w:style>
  <w:style w:type="paragraph" w:customStyle="1" w:styleId="71D7A69BF2584743BDF13B64F24386F5">
    <w:name w:val="71D7A69BF2584743BDF13B64F24386F5"/>
  </w:style>
  <w:style w:type="paragraph" w:customStyle="1" w:styleId="D04CF091EA354A329F521534509E6A56">
    <w:name w:val="D04CF091EA354A329F521534509E6A56"/>
  </w:style>
  <w:style w:type="paragraph" w:customStyle="1" w:styleId="F8C0D574E82449518FBFA3400A814F91">
    <w:name w:val="F8C0D574E82449518FBFA3400A814F91"/>
  </w:style>
  <w:style w:type="paragraph" w:customStyle="1" w:styleId="C0BF050896694C4FA3DBFD51055215E7">
    <w:name w:val="C0BF050896694C4FA3DBFD51055215E7"/>
  </w:style>
  <w:style w:type="paragraph" w:customStyle="1" w:styleId="B63D4B395347451A8C497D13F2B43E20">
    <w:name w:val="B63D4B395347451A8C497D13F2B43E20"/>
  </w:style>
  <w:style w:type="paragraph" w:customStyle="1" w:styleId="9E87450CDB2545F6B8FDA9AA622FC2CD">
    <w:name w:val="9E87450CDB2545F6B8FDA9AA622FC2CD"/>
  </w:style>
  <w:style w:type="paragraph" w:customStyle="1" w:styleId="E2B5ABC260A14E36B3719DA725228432">
    <w:name w:val="E2B5ABC260A14E36B3719DA725228432"/>
  </w:style>
  <w:style w:type="paragraph" w:customStyle="1" w:styleId="1BE580E922DC40D2B0AD1E9178D8DCF1">
    <w:name w:val="1BE580E922DC40D2B0AD1E9178D8DCF1"/>
  </w:style>
  <w:style w:type="paragraph" w:customStyle="1" w:styleId="BC5C4EC5F9954093874A53E174A7CC34">
    <w:name w:val="BC5C4EC5F9954093874A53E174A7CC34"/>
  </w:style>
  <w:style w:type="paragraph" w:customStyle="1" w:styleId="A9443A514E804A20965109A35620D060">
    <w:name w:val="A9443A514E804A20965109A35620D060"/>
  </w:style>
  <w:style w:type="paragraph" w:customStyle="1" w:styleId="7068117352DC4253AF1AAF0FF27DAD00">
    <w:name w:val="7068117352DC4253AF1AAF0FF27DAD00"/>
  </w:style>
  <w:style w:type="paragraph" w:customStyle="1" w:styleId="7AFA9333B67548D1B9F1EBD2AF80C6E8">
    <w:name w:val="7AFA9333B67548D1B9F1EBD2AF80C6E8"/>
  </w:style>
  <w:style w:type="paragraph" w:customStyle="1" w:styleId="B8A54D0080FF42ABB1CD59CF1B445932">
    <w:name w:val="B8A54D0080FF42ABB1CD59CF1B445932"/>
  </w:style>
  <w:style w:type="paragraph" w:customStyle="1" w:styleId="803F61E3D3DE4C47ABAC7B50EDB1F3C6">
    <w:name w:val="803F61E3D3DE4C47ABAC7B50EDB1F3C6"/>
  </w:style>
  <w:style w:type="paragraph" w:customStyle="1" w:styleId="B68D4ED7B32C4504B1B284808AC3DAA6">
    <w:name w:val="B68D4ED7B32C4504B1B284808AC3DAA6"/>
  </w:style>
  <w:style w:type="paragraph" w:customStyle="1" w:styleId="53F497011E88473C97E873F16757D1CE">
    <w:name w:val="53F497011E88473C97E873F16757D1CE"/>
  </w:style>
  <w:style w:type="paragraph" w:customStyle="1" w:styleId="64E9C36B5D0041F6A80023B33EB9CE93">
    <w:name w:val="64E9C36B5D0041F6A80023B33EB9CE93"/>
  </w:style>
  <w:style w:type="paragraph" w:customStyle="1" w:styleId="375EAAE58D4D4E74BE1AB57AEFE5FED6">
    <w:name w:val="375EAAE58D4D4E74BE1AB57AEFE5FED6"/>
  </w:style>
  <w:style w:type="paragraph" w:customStyle="1" w:styleId="FA8DFEAB264C4297BE952F7D19CDA485">
    <w:name w:val="FA8DFEAB264C4297BE952F7D19CDA485"/>
  </w:style>
  <w:style w:type="paragraph" w:customStyle="1" w:styleId="B729CA28C5264D108E22FB15BC61D703">
    <w:name w:val="B729CA28C5264D108E22FB15BC61D703"/>
  </w:style>
  <w:style w:type="paragraph" w:customStyle="1" w:styleId="45850CE3D4054C0A87F5C85153040916">
    <w:name w:val="45850CE3D4054C0A87F5C85153040916"/>
  </w:style>
  <w:style w:type="paragraph" w:customStyle="1" w:styleId="56B52259E070420C8D3464126A1581AE">
    <w:name w:val="56B52259E070420C8D3464126A1581AE"/>
  </w:style>
  <w:style w:type="paragraph" w:customStyle="1" w:styleId="E77E986D716B46D4A60E5910420BC7ED">
    <w:name w:val="E77E986D716B46D4A60E5910420BC7ED"/>
  </w:style>
  <w:style w:type="paragraph" w:customStyle="1" w:styleId="0990F4135E804E4C835041EB0B7DBC77">
    <w:name w:val="0990F4135E804E4C835041EB0B7DBC77"/>
  </w:style>
  <w:style w:type="paragraph" w:customStyle="1" w:styleId="9AD0B5618254442DA6DC2A84D5A83478">
    <w:name w:val="9AD0B5618254442DA6DC2A84D5A83478"/>
  </w:style>
  <w:style w:type="paragraph" w:customStyle="1" w:styleId="D28E64743FA945FA9D34A5C3E503DAB0">
    <w:name w:val="D28E64743FA945FA9D34A5C3E503DAB0"/>
  </w:style>
  <w:style w:type="paragraph" w:customStyle="1" w:styleId="4246B617BE96440188CCC1DD1AABB172">
    <w:name w:val="4246B617BE96440188CCC1DD1AABB172"/>
  </w:style>
  <w:style w:type="paragraph" w:customStyle="1" w:styleId="AED0D305F1EF4BC6A368C39B5E788D55">
    <w:name w:val="AED0D305F1EF4BC6A368C39B5E788D55"/>
  </w:style>
  <w:style w:type="paragraph" w:customStyle="1" w:styleId="77F4485F8E8F424CA0FB838015FAD260">
    <w:name w:val="77F4485F8E8F424CA0FB838015FAD260"/>
  </w:style>
  <w:style w:type="paragraph" w:customStyle="1" w:styleId="4C58AD8D96BB4C80A4B96A3121CBA919">
    <w:name w:val="4C58AD8D96BB4C80A4B96A3121CBA919"/>
  </w:style>
  <w:style w:type="paragraph" w:customStyle="1" w:styleId="B038FFBBBB944B5B8A01531A4EA35118">
    <w:name w:val="B038FFBBBB944B5B8A01531A4EA35118"/>
  </w:style>
  <w:style w:type="paragraph" w:customStyle="1" w:styleId="AC68ADD2991748D1B97BFEBD9682BCDA">
    <w:name w:val="AC68ADD2991748D1B97BFEBD9682BCDA"/>
  </w:style>
  <w:style w:type="paragraph" w:customStyle="1" w:styleId="C3E75E23BAA64AEFBE1496F9DA65CB34">
    <w:name w:val="C3E75E23BAA64AEFBE1496F9DA65CB34"/>
  </w:style>
  <w:style w:type="paragraph" w:customStyle="1" w:styleId="B082D8D7D1DD4B3EB0C1ADE59735DD83">
    <w:name w:val="B082D8D7D1DD4B3EB0C1ADE59735DD83"/>
  </w:style>
  <w:style w:type="paragraph" w:customStyle="1" w:styleId="A1EB004C577A45EDB9C0B51F1DE84E37">
    <w:name w:val="A1EB004C577A45EDB9C0B51F1DE84E37"/>
  </w:style>
  <w:style w:type="paragraph" w:customStyle="1" w:styleId="77DA18BDB8D44281A809E9547374C1FD">
    <w:name w:val="77DA18BDB8D44281A809E9547374C1FD"/>
  </w:style>
  <w:style w:type="paragraph" w:customStyle="1" w:styleId="02BA272B195A41B4B5A596D68E1A5D0E">
    <w:name w:val="02BA272B195A41B4B5A596D68E1A5D0E"/>
  </w:style>
  <w:style w:type="paragraph" w:customStyle="1" w:styleId="BD4EB70DF0E243ACB13F47C7B5AA3E78">
    <w:name w:val="BD4EB70DF0E243ACB13F47C7B5AA3E78"/>
  </w:style>
  <w:style w:type="paragraph" w:customStyle="1" w:styleId="2404A7F1B74B425199A75B796F7BE7FF">
    <w:name w:val="2404A7F1B74B425199A75B796F7BE7FF"/>
  </w:style>
  <w:style w:type="paragraph" w:customStyle="1" w:styleId="79543A50F7B24412A74FDFC8839EF660">
    <w:name w:val="79543A50F7B24412A74FDFC8839EF660"/>
  </w:style>
  <w:style w:type="paragraph" w:customStyle="1" w:styleId="FFDEE93704FC4E858C811337F86C85D2">
    <w:name w:val="FFDEE93704FC4E858C811337F86C85D2"/>
  </w:style>
  <w:style w:type="paragraph" w:customStyle="1" w:styleId="25302FED9DB948ADBE662DB6385BD660">
    <w:name w:val="25302FED9DB948ADBE662DB6385BD660"/>
  </w:style>
  <w:style w:type="paragraph" w:customStyle="1" w:styleId="1A4862164B8A412A8903902B516392F6">
    <w:name w:val="1A4862164B8A412A8903902B516392F6"/>
  </w:style>
  <w:style w:type="paragraph" w:customStyle="1" w:styleId="6CFA3917973E4B5BB5CA3B288349665C">
    <w:name w:val="6CFA3917973E4B5BB5CA3B288349665C"/>
  </w:style>
  <w:style w:type="paragraph" w:customStyle="1" w:styleId="9967549E07D743B5A0D536760EF80D27">
    <w:name w:val="9967549E07D743B5A0D536760EF80D27"/>
  </w:style>
  <w:style w:type="paragraph" w:customStyle="1" w:styleId="4DA1A828AD0F4A3D9570ACC648450793">
    <w:name w:val="4DA1A828AD0F4A3D9570ACC648450793"/>
  </w:style>
  <w:style w:type="paragraph" w:customStyle="1" w:styleId="4583F13611974E9784E2A0C9BFD7C654">
    <w:name w:val="4583F13611974E9784E2A0C9BFD7C654"/>
  </w:style>
  <w:style w:type="paragraph" w:customStyle="1" w:styleId="47F02C96E27A487BA51F05447981DE80">
    <w:name w:val="47F02C96E27A487BA51F05447981DE80"/>
  </w:style>
  <w:style w:type="character" w:styleId="SubtleEmphasis">
    <w:name w:val="Subtle Emphasis"/>
    <w:uiPriority w:val="19"/>
    <w:qFormat/>
    <w:rPr>
      <w:rFonts w:asciiTheme="majorHAnsi" w:hAnsiTheme="majorHAnsi"/>
      <w:b/>
      <w:i w:val="0"/>
      <w:color w:val="ED7D31" w:themeColor="accent2"/>
      <w:sz w:val="28"/>
    </w:rPr>
  </w:style>
  <w:style w:type="paragraph" w:customStyle="1" w:styleId="15677D418F904AC6AC6E3E5A148AD744">
    <w:name w:val="15677D418F904AC6AC6E3E5A148AD744"/>
  </w:style>
  <w:style w:type="paragraph" w:customStyle="1" w:styleId="F44B8E578F1241D496582AF343C2FFEC">
    <w:name w:val="F44B8E578F1241D496582AF343C2FFEC"/>
  </w:style>
  <w:style w:type="character" w:styleId="Emphasis">
    <w:name w:val="Emphasis"/>
    <w:uiPriority w:val="20"/>
    <w:qFormat/>
    <w:rPr>
      <w:rFonts w:cstheme="minorHAnsi"/>
      <w:i/>
      <w:color w:val="331D01"/>
    </w:rPr>
  </w:style>
  <w:style w:type="paragraph" w:customStyle="1" w:styleId="56FDF60DBF714EB2AE1DF9AD4C202B3B">
    <w:name w:val="56FDF60DBF714EB2AE1DF9AD4C202B3B"/>
  </w:style>
  <w:style w:type="character" w:styleId="PlaceholderText">
    <w:name w:val="Placeholder Text"/>
    <w:basedOn w:val="DefaultParagraphFont"/>
    <w:uiPriority w:val="99"/>
    <w:semiHidden/>
    <w:rPr>
      <w:color w:val="808080"/>
    </w:rPr>
  </w:style>
  <w:style w:type="paragraph" w:customStyle="1" w:styleId="106A0315BBA441F69672AF3A9FE1B86C">
    <w:name w:val="106A0315BBA441F69672AF3A9FE1B86C"/>
  </w:style>
  <w:style w:type="paragraph" w:customStyle="1" w:styleId="106A8E3612664E0292C18C7FCD2E82B8">
    <w:name w:val="106A8E3612664E0292C18C7FCD2E82B8"/>
  </w:style>
  <w:style w:type="paragraph" w:customStyle="1" w:styleId="8D14B697F0D8451AA3860CE2EF9DB7E3">
    <w:name w:val="8D14B697F0D8451AA3860CE2EF9DB7E3"/>
  </w:style>
  <w:style w:type="paragraph" w:customStyle="1" w:styleId="DD4A4EB2893C48C8B9AF6FA5C190C8A4">
    <w:name w:val="DD4A4EB2893C48C8B9AF6FA5C190C8A4"/>
  </w:style>
  <w:style w:type="paragraph" w:customStyle="1" w:styleId="4964576950CC45888F46F512BFE815EE">
    <w:name w:val="4964576950CC45888F46F512BFE815EE"/>
  </w:style>
  <w:style w:type="paragraph" w:customStyle="1" w:styleId="3AF7D89B3165477C9B3FCA6D75900BC2">
    <w:name w:val="3AF7D89B3165477C9B3FCA6D75900BC2"/>
  </w:style>
  <w:style w:type="paragraph" w:customStyle="1" w:styleId="262E883FAF9A4F8B92036A45F2142221">
    <w:name w:val="262E883FAF9A4F8B92036A45F2142221"/>
  </w:style>
  <w:style w:type="paragraph" w:customStyle="1" w:styleId="2D5F7422F82F4755A69AD4E85CAB4CDC">
    <w:name w:val="2D5F7422F82F4755A69AD4E85CAB4CDC"/>
  </w:style>
  <w:style w:type="paragraph" w:customStyle="1" w:styleId="32CBA7D1E88847F1A703DFB5EF714DCA">
    <w:name w:val="32CBA7D1E88847F1A703DFB5EF714DCA"/>
  </w:style>
  <w:style w:type="paragraph" w:customStyle="1" w:styleId="48EA17FEA6014031A17AF86A2D7446DD">
    <w:name w:val="48EA17FEA6014031A17AF86A2D7446DD"/>
  </w:style>
  <w:style w:type="paragraph" w:customStyle="1" w:styleId="CA9DA5C9CAB54D628E5D578F3849BAF4">
    <w:name w:val="CA9DA5C9CAB54D628E5D578F3849BAF4"/>
  </w:style>
  <w:style w:type="paragraph" w:customStyle="1" w:styleId="426D029234F74D99A0388BEC26460E03">
    <w:name w:val="426D029234F74D99A0388BEC26460E03"/>
    <w:rsid w:val="000F4D2B"/>
  </w:style>
  <w:style w:type="paragraph" w:customStyle="1" w:styleId="E76DCE0373DB4A3B9FEB796F2E93F6EE">
    <w:name w:val="E76DCE0373DB4A3B9FEB796F2E93F6EE"/>
    <w:rsid w:val="000F4D2B"/>
  </w:style>
  <w:style w:type="paragraph" w:customStyle="1" w:styleId="837E5D9B6F114E1F96651DEBAA394FDF">
    <w:name w:val="837E5D9B6F114E1F96651DEBAA394FDF"/>
    <w:rsid w:val="000F4D2B"/>
  </w:style>
  <w:style w:type="paragraph" w:customStyle="1" w:styleId="1315DFBB7E2744A0B324A5FDA0EA715D">
    <w:name w:val="1315DFBB7E2744A0B324A5FDA0EA715D"/>
    <w:rsid w:val="000F4D2B"/>
  </w:style>
  <w:style w:type="paragraph" w:customStyle="1" w:styleId="036BA63DD8AA4D71A170C096C15D0C5C">
    <w:name w:val="036BA63DD8AA4D71A170C096C15D0C5C"/>
    <w:rsid w:val="000F4D2B"/>
  </w:style>
  <w:style w:type="paragraph" w:customStyle="1" w:styleId="ACF6315C4BF64A03A0B9CEB7B8313FF7">
    <w:name w:val="ACF6315C4BF64A03A0B9CEB7B8313FF7"/>
    <w:rsid w:val="000F4D2B"/>
  </w:style>
  <w:style w:type="paragraph" w:customStyle="1" w:styleId="610E6B79E18148B0A0FE31008B7A47D6">
    <w:name w:val="610E6B79E18148B0A0FE31008B7A47D6"/>
    <w:rsid w:val="000F4D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B26CB-BC94-44B2-8688-3CEC61E2D67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F49D257-8661-4E36-9ADB-A03900045A4F}">
  <ds:schemaRefs>
    <ds:schemaRef ds:uri="http://schemas.microsoft.com/sharepoint/v3/contenttype/forms"/>
  </ds:schemaRefs>
</ds:datastoreItem>
</file>

<file path=customXml/itemProps3.xml><?xml version="1.0" encoding="utf-8"?>
<ds:datastoreItem xmlns:ds="http://schemas.openxmlformats.org/officeDocument/2006/customXml" ds:itemID="{223962D5-8946-4C83-89CC-F3C8C23A6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9D172A-F211-4B21-8191-C3CF425E6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plan</Template>
  <TotalTime>0</TotalTime>
  <Pages>14</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dc:title>
  <dc:subject>SPECIFICATION REQUIREMENT FOR</dc:subject>
  <dc:creator/>
  <cp:keywords/>
  <dc:description/>
  <cp:lastModifiedBy/>
  <cp:revision>1</cp:revision>
  <dcterms:created xsi:type="dcterms:W3CDTF">2019-05-10T13:31:00Z</dcterms:created>
  <dcterms:modified xsi:type="dcterms:W3CDTF">2019-05-12T05:44:00Z</dcterms:modified>
  <cp:contentStatus>FLIGHT MANAGEMENT SYSTEM</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